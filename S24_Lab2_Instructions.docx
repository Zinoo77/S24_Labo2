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4698BD4C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B96985">
        <w:t>JQuery</w:t>
      </w:r>
      <w:r w:rsidR="00576EA7">
        <w:t xml:space="preserve"> ET AJAX</w:t>
      </w:r>
    </w:p>
    <w:p w14:paraId="7F1714C1" w14:textId="77777777" w:rsidR="00497FB0" w:rsidRPr="005E6EC6" w:rsidRDefault="00497FB0" w:rsidP="00497FB0">
      <w:pPr>
        <w:pStyle w:val="Titre1"/>
      </w:pPr>
      <w:r w:rsidRPr="005E6EC6">
        <w:t>Objectif(s)</w:t>
      </w:r>
    </w:p>
    <w:p w14:paraId="7DAF6D0D" w14:textId="6F2E48C6" w:rsidR="00F71F99" w:rsidRDefault="00B96985" w:rsidP="00636158">
      <w:pPr>
        <w:pStyle w:val="Paragraphedeliste"/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J</w:t>
      </w:r>
      <w:r w:rsidR="007D2E44">
        <w:rPr>
          <w:rFonts w:ascii="Calibri" w:eastAsia="Times New Roman" w:hAnsi="Calibri" w:cs="Calibri"/>
          <w:sz w:val="22"/>
          <w:szCs w:val="22"/>
        </w:rPr>
        <w:t>q</w:t>
      </w:r>
      <w:r>
        <w:rPr>
          <w:rFonts w:ascii="Calibri" w:eastAsia="Times New Roman" w:hAnsi="Calibri" w:cs="Calibri"/>
          <w:sz w:val="22"/>
          <w:szCs w:val="22"/>
        </w:rPr>
        <w:t>uery</w:t>
      </w:r>
      <w:proofErr w:type="spellEnd"/>
      <w:r w:rsidR="007D2E44">
        <w:rPr>
          <w:rFonts w:ascii="Calibri" w:eastAsia="Times New Roman" w:hAnsi="Calibri" w:cs="Calibri"/>
          <w:sz w:val="22"/>
          <w:szCs w:val="22"/>
        </w:rPr>
        <w:t> :</w:t>
      </w:r>
    </w:p>
    <w:p w14:paraId="79BC1A95" w14:textId="000D7562" w:rsidR="007D2E44" w:rsidRDefault="007D2E44" w:rsidP="007D2E44">
      <w:pPr>
        <w:pStyle w:val="Paragraphedeliste"/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Événements</w:t>
      </w:r>
    </w:p>
    <w:p w14:paraId="4A5BBCCB" w14:textId="240DF517" w:rsidR="007D2E44" w:rsidRDefault="007D2E44" w:rsidP="007D2E44">
      <w:pPr>
        <w:pStyle w:val="Paragraphedeliste"/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Class</w:t>
      </w:r>
    </w:p>
    <w:p w14:paraId="3E783E61" w14:textId="6F6FF106" w:rsidR="007D2E44" w:rsidRPr="00B714AF" w:rsidRDefault="007D2E44" w:rsidP="007D2E44">
      <w:pPr>
        <w:pStyle w:val="Paragraphedeliste"/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Ajax</w:t>
      </w:r>
    </w:p>
    <w:p w14:paraId="3F420A70" w14:textId="77777777" w:rsidR="00497FB0" w:rsidRDefault="00497FB0" w:rsidP="00497FB0"/>
    <w:p w14:paraId="78384D09" w14:textId="77777777" w:rsidR="00C417BE" w:rsidRDefault="00C417BE" w:rsidP="00C417BE">
      <w:pPr>
        <w:pStyle w:val="Titre1"/>
      </w:pPr>
      <w:r>
        <w:t>Créer la branche de la fonctionnalité</w:t>
      </w:r>
    </w:p>
    <w:p w14:paraId="22F05B51" w14:textId="77777777" w:rsidR="00C417BE" w:rsidRDefault="00C417BE" w:rsidP="00C417BE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79EBEE71" w14:textId="77777777" w:rsidR="00C417BE" w:rsidRPr="00364654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 xml:space="preserve">Dans </w:t>
      </w:r>
      <w:proofErr w:type="spellStart"/>
      <w:r w:rsidRPr="00364654">
        <w:t>Gitkraken</w:t>
      </w:r>
      <w:proofErr w:type="spellEnd"/>
      <w:r w:rsidRPr="00364654">
        <w:t>, clonez le repository </w:t>
      </w:r>
    </w:p>
    <w:p w14:paraId="6B2751D8" w14:textId="77777777" w:rsidR="00C417BE" w:rsidRPr="00364654" w:rsidRDefault="00C417BE" w:rsidP="00636158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URL </w:t>
      </w:r>
    </w:p>
    <w:p w14:paraId="5E7BC1C7" w14:textId="77777777" w:rsidR="00C417BE" w:rsidRPr="00364654" w:rsidRDefault="00C417BE" w:rsidP="00636158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GitHub.com </w:t>
      </w:r>
    </w:p>
    <w:p w14:paraId="4CC5E84D" w14:textId="77777777" w:rsidR="00C417BE" w:rsidRPr="00364654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Ouvrez le repository (OK) </w:t>
      </w:r>
    </w:p>
    <w:p w14:paraId="5F6DB939" w14:textId="77777777" w:rsidR="00C417BE" w:rsidRDefault="00C417BE" w:rsidP="00C417BE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0F67A517" w14:textId="63F6373B" w:rsidR="00C417BE" w:rsidRPr="00364654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 xml:space="preserve">Créez une branche appelée </w:t>
      </w:r>
      <w:r w:rsidR="00103BAC" w:rsidRPr="007752B5">
        <w:rPr>
          <w:b/>
          <w:bCs/>
        </w:rPr>
        <w:t>FCT</w:t>
      </w:r>
      <w:r w:rsidR="00103BAC">
        <w:rPr>
          <w:b/>
          <w:bCs/>
        </w:rPr>
        <w:t xml:space="preserve"> _</w:t>
      </w:r>
      <w:r w:rsidR="007D2E44">
        <w:rPr>
          <w:b/>
          <w:bCs/>
        </w:rPr>
        <w:t>JQuery</w:t>
      </w:r>
    </w:p>
    <w:p w14:paraId="16350D9E" w14:textId="77777777" w:rsidR="00C417BE" w:rsidRDefault="00C417BE" w:rsidP="0063615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0C582AF6" w14:textId="77777777" w:rsidR="00C417BE" w:rsidRDefault="00C417BE" w:rsidP="00C417BE"/>
    <w:p w14:paraId="2D74DA90" w14:textId="77777777" w:rsidR="00C417BE" w:rsidRDefault="00C417BE" w:rsidP="00C417BE">
      <w:pPr>
        <w:rPr>
          <w:i/>
          <w:iCs/>
        </w:rPr>
      </w:pPr>
      <w:r>
        <w:t xml:space="preserve">Dans ce laboratoire, vous aurez </w:t>
      </w:r>
      <w:proofErr w:type="gramStart"/>
      <w:r>
        <w:t>a</w:t>
      </w:r>
      <w:proofErr w:type="gramEnd"/>
      <w:r>
        <w:t xml:space="preserve"> décider vous-mêmes quand faire les </w:t>
      </w:r>
      <w:r>
        <w:rPr>
          <w:i/>
          <w:iCs/>
        </w:rPr>
        <w:t>Comment, commit, push.</w:t>
      </w:r>
    </w:p>
    <w:p w14:paraId="19C2BCD6" w14:textId="77777777" w:rsidR="00776DB5" w:rsidRPr="00776DB5" w:rsidRDefault="00776DB5" w:rsidP="00C417BE"/>
    <w:p w14:paraId="76F18CD1" w14:textId="74012923" w:rsidR="00C417BE" w:rsidRPr="00FB0743" w:rsidRDefault="00171D66" w:rsidP="00C417BE">
      <w:pPr>
        <w:pStyle w:val="Titre1"/>
      </w:pPr>
      <w:r>
        <w:t>Ajouter de l’animation</w:t>
      </w:r>
    </w:p>
    <w:p w14:paraId="5898D14E" w14:textId="1D0AB21B" w:rsidR="009E37B3" w:rsidRDefault="009C0B11" w:rsidP="009E37B3">
      <w:pPr>
        <w:pStyle w:val="Titre2"/>
      </w:pPr>
      <w:r>
        <w:t>Weapons/index</w:t>
      </w:r>
    </w:p>
    <w:p w14:paraId="6DE72C3D" w14:textId="17D65F68" w:rsidR="009A7119" w:rsidRDefault="003D327C" w:rsidP="009A7119">
      <w:pPr>
        <w:spacing w:after="160" w:line="259" w:lineRule="auto"/>
        <w:ind w:left="360"/>
      </w:pPr>
      <w:r>
        <w:t>L’objectif e</w:t>
      </w:r>
      <w:r w:rsidR="00FB6EA4">
        <w:t>s</w:t>
      </w:r>
      <w:r>
        <w:t>t de s</w:t>
      </w:r>
      <w:r w:rsidR="00E9155C">
        <w:t xml:space="preserve">urligner le </w:t>
      </w:r>
      <w:proofErr w:type="spellStart"/>
      <w:r w:rsidR="00E9155C">
        <w:rPr>
          <w:i/>
          <w:iCs/>
        </w:rPr>
        <w:t>Weapon</w:t>
      </w:r>
      <w:proofErr w:type="spellEnd"/>
      <w:r w:rsidR="00E9155C">
        <w:t xml:space="preserve"> sur lequel la souris passe </w:t>
      </w:r>
      <w:r w:rsidR="0037058D">
        <w:t xml:space="preserve">dans la vue </w:t>
      </w:r>
      <w:proofErr w:type="spellStart"/>
      <w:r w:rsidR="0037058D">
        <w:t>Weapon</w:t>
      </w:r>
      <w:proofErr w:type="spellEnd"/>
      <w:r w:rsidR="0037058D">
        <w:t>/Index.</w:t>
      </w:r>
      <w:r w:rsidR="003F40AF">
        <w:t xml:space="preserve"> </w:t>
      </w:r>
    </w:p>
    <w:p w14:paraId="57B5D1AF" w14:textId="001E43A2" w:rsidR="00C104B4" w:rsidRPr="00E9155C" w:rsidRDefault="003D327C" w:rsidP="003D327C">
      <w:pPr>
        <w:spacing w:after="160" w:line="259" w:lineRule="auto"/>
        <w:ind w:left="360"/>
        <w:jc w:val="center"/>
      </w:pPr>
      <w:r>
        <w:rPr>
          <w:noProof/>
        </w:rPr>
        <w:drawing>
          <wp:inline distT="0" distB="0" distL="0" distR="0" wp14:anchorId="24154FAE" wp14:editId="5E7BA080">
            <wp:extent cx="4860093" cy="2149434"/>
            <wp:effectExtent l="0" t="0" r="0" b="3810"/>
            <wp:docPr id="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8" cy="216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AB93" w14:textId="08A6B03C" w:rsidR="0025194C" w:rsidRDefault="00876EAC" w:rsidP="00636158">
      <w:pPr>
        <w:pStyle w:val="Paragraphedeliste"/>
        <w:numPr>
          <w:ilvl w:val="0"/>
          <w:numId w:val="5"/>
        </w:numPr>
        <w:spacing w:after="160" w:line="259" w:lineRule="auto"/>
      </w:pPr>
      <w:r>
        <w:lastRenderedPageBreak/>
        <w:t xml:space="preserve">Ouvrez le fichier </w:t>
      </w:r>
      <w:r w:rsidR="0025194C">
        <w:t>Root/</w:t>
      </w:r>
      <w:r>
        <w:t>CSS</w:t>
      </w:r>
      <w:r w:rsidR="0025194C">
        <w:t>/site.css</w:t>
      </w:r>
    </w:p>
    <w:p w14:paraId="5D431966" w14:textId="1CE0A4AE" w:rsidR="002C22E1" w:rsidRDefault="0037058D" w:rsidP="00636158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Ajoutez une classe CSS pour le </w:t>
      </w:r>
      <w:r w:rsidR="00876EAC">
        <w:t>surlignage</w:t>
      </w:r>
      <w:r w:rsidR="00474CCA">
        <w:t xml:space="preserve"> appelée highlight :</w:t>
      </w:r>
    </w:p>
    <w:p w14:paraId="1A8BE9D2" w14:textId="623F8DA3" w:rsidR="00474CCA" w:rsidRDefault="00474CCA" w:rsidP="00474CCA">
      <w:pPr>
        <w:pStyle w:val="Paragraphedeliste"/>
        <w:numPr>
          <w:ilvl w:val="1"/>
          <w:numId w:val="5"/>
        </w:numPr>
        <w:spacing w:after="160" w:line="259" w:lineRule="auto"/>
      </w:pPr>
      <w:r>
        <w:t>Couleur de fond</w:t>
      </w:r>
      <w:r w:rsidR="00953E4A">
        <w:t xml:space="preserve"> : </w:t>
      </w:r>
      <w:proofErr w:type="spellStart"/>
      <w:r w:rsidR="00953E4A">
        <w:t>DarkViolet</w:t>
      </w:r>
      <w:proofErr w:type="spellEnd"/>
    </w:p>
    <w:p w14:paraId="461EDCD9" w14:textId="342ABC4D" w:rsidR="00953E4A" w:rsidRDefault="00953E4A" w:rsidP="00474CCA">
      <w:pPr>
        <w:pStyle w:val="Paragraphedeliste"/>
        <w:numPr>
          <w:ilvl w:val="1"/>
          <w:numId w:val="5"/>
        </w:numPr>
        <w:spacing w:after="160" w:line="259" w:lineRule="auto"/>
      </w:pPr>
      <w:proofErr w:type="spellStart"/>
      <w:r>
        <w:t>Opacity</w:t>
      </w:r>
      <w:proofErr w:type="spellEnd"/>
      <w:r>
        <w:t> : 0.</w:t>
      </w:r>
      <w:r w:rsidR="00E63722">
        <w:t>5</w:t>
      </w:r>
    </w:p>
    <w:p w14:paraId="5AEA53F8" w14:textId="4A3352E3" w:rsidR="00953E4A" w:rsidRDefault="00953E4A" w:rsidP="00474CCA">
      <w:pPr>
        <w:pStyle w:val="Paragraphedeliste"/>
        <w:numPr>
          <w:ilvl w:val="1"/>
          <w:numId w:val="5"/>
        </w:numPr>
        <w:spacing w:after="160" w:line="259" w:lineRule="auto"/>
      </w:pPr>
      <w:r>
        <w:t xml:space="preserve">Couleur du </w:t>
      </w:r>
      <w:proofErr w:type="spellStart"/>
      <w:r>
        <w:t>text</w:t>
      </w:r>
      <w:proofErr w:type="spellEnd"/>
      <w:r>
        <w:t> : white</w:t>
      </w:r>
    </w:p>
    <w:p w14:paraId="2CD9967F" w14:textId="737218B7" w:rsidR="008B7082" w:rsidRPr="00695EE6" w:rsidRDefault="008B7082" w:rsidP="008B7082">
      <w:pPr>
        <w:pStyle w:val="Paragraphedeliste"/>
        <w:numPr>
          <w:ilvl w:val="0"/>
          <w:numId w:val="5"/>
        </w:numPr>
        <w:spacing w:after="160" w:line="259" w:lineRule="auto"/>
      </w:pPr>
      <w:r>
        <w:t>Essayez par vous-même</w:t>
      </w:r>
      <w:r w:rsidR="004B2413">
        <w:t xml:space="preserve">s en </w:t>
      </w:r>
      <w:r w:rsidR="00416486">
        <w:t>vous rappelant vos notions de web serveur, sinon, utilisez le code ci-dessous.</w:t>
      </w:r>
    </w:p>
    <w:p w14:paraId="6816BB82" w14:textId="77777777" w:rsidR="00EC3094" w:rsidRPr="00EC3094" w:rsidRDefault="00EC3094" w:rsidP="00EC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C3094">
        <w:rPr>
          <w:rFonts w:ascii="Cascadia Mono" w:hAnsi="Cascadia Mono" w:cs="Cascadia Mono"/>
          <w:color w:val="006400"/>
          <w:sz w:val="19"/>
          <w:szCs w:val="19"/>
        </w:rPr>
        <w:t>/*</w:t>
      </w:r>
      <w:r w:rsidRPr="00EC30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3094">
        <w:rPr>
          <w:rFonts w:ascii="Cascadia Mono" w:hAnsi="Cascadia Mono" w:cs="Cascadia Mono"/>
          <w:color w:val="006400"/>
          <w:sz w:val="19"/>
          <w:szCs w:val="19"/>
        </w:rPr>
        <w:t xml:space="preserve">Surligner le </w:t>
      </w:r>
      <w:proofErr w:type="spellStart"/>
      <w:r w:rsidRPr="00EC3094">
        <w:rPr>
          <w:rFonts w:ascii="Cascadia Mono" w:hAnsi="Cascadia Mono" w:cs="Cascadia Mono"/>
          <w:color w:val="006400"/>
          <w:sz w:val="19"/>
          <w:szCs w:val="19"/>
        </w:rPr>
        <w:t>weapon</w:t>
      </w:r>
      <w:proofErr w:type="spellEnd"/>
      <w:r w:rsidRPr="00EC3094">
        <w:rPr>
          <w:rFonts w:ascii="Cascadia Mono" w:hAnsi="Cascadia Mono" w:cs="Cascadia Mono"/>
          <w:color w:val="006400"/>
          <w:sz w:val="19"/>
          <w:szCs w:val="19"/>
        </w:rPr>
        <w:t xml:space="preserve"> dans l'index*/</w:t>
      </w:r>
    </w:p>
    <w:p w14:paraId="4B2459B8" w14:textId="77777777" w:rsidR="00EC3094" w:rsidRPr="00602BC1" w:rsidRDefault="00EC3094" w:rsidP="00EC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EAF4E4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AF4E4"/>
          <w:sz w:val="19"/>
          <w:szCs w:val="19"/>
          <w:lang w:val="en-CA"/>
        </w:rPr>
        <w:t>.highlight {</w:t>
      </w:r>
    </w:p>
    <w:p w14:paraId="4C92CC79" w14:textId="77777777" w:rsidR="00EC3094" w:rsidRPr="00602BC1" w:rsidRDefault="00EC3094" w:rsidP="00EC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EAF4E4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AF4E4"/>
          <w:sz w:val="19"/>
          <w:szCs w:val="19"/>
          <w:lang w:val="en-CA"/>
        </w:rPr>
        <w:t xml:space="preserve">    background: </w:t>
      </w:r>
      <w:proofErr w:type="spellStart"/>
      <w:r w:rsidRPr="00602BC1">
        <w:rPr>
          <w:rFonts w:ascii="Cascadia Mono" w:hAnsi="Cascadia Mono" w:cs="Cascadia Mono"/>
          <w:color w:val="EAF4E4"/>
          <w:sz w:val="19"/>
          <w:szCs w:val="19"/>
          <w:lang w:val="en-CA"/>
        </w:rPr>
        <w:t>DarkViolet</w:t>
      </w:r>
      <w:proofErr w:type="spellEnd"/>
      <w:r w:rsidRPr="00602BC1">
        <w:rPr>
          <w:rFonts w:ascii="Cascadia Mono" w:hAnsi="Cascadia Mono" w:cs="Cascadia Mono"/>
          <w:color w:val="EAF4E4"/>
          <w:sz w:val="19"/>
          <w:szCs w:val="19"/>
          <w:lang w:val="en-CA"/>
        </w:rPr>
        <w:t>;</w:t>
      </w:r>
    </w:p>
    <w:p w14:paraId="36BB15A0" w14:textId="77777777" w:rsidR="00EC3094" w:rsidRPr="00602BC1" w:rsidRDefault="00EC3094" w:rsidP="00EC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EAF4E4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AF4E4"/>
          <w:sz w:val="19"/>
          <w:szCs w:val="19"/>
          <w:lang w:val="en-CA"/>
        </w:rPr>
        <w:t xml:space="preserve">    opacity: 0.5;</w:t>
      </w:r>
    </w:p>
    <w:p w14:paraId="42396288" w14:textId="77777777" w:rsidR="00EC3094" w:rsidRPr="00602BC1" w:rsidRDefault="00EC3094" w:rsidP="00EC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EAF4E4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AF4E4"/>
          <w:sz w:val="19"/>
          <w:szCs w:val="19"/>
          <w:lang w:val="en-CA"/>
        </w:rPr>
        <w:t xml:space="preserve">    color: white;</w:t>
      </w:r>
    </w:p>
    <w:p w14:paraId="36AFC038" w14:textId="2E85D938" w:rsidR="00B62903" w:rsidRPr="00602BC1" w:rsidRDefault="00EC3094" w:rsidP="00EC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360"/>
        <w:rPr>
          <w:color w:val="EAF4E4"/>
          <w:lang w:val="en-CA"/>
        </w:rPr>
      </w:pPr>
      <w:r w:rsidRPr="00602BC1">
        <w:rPr>
          <w:rFonts w:ascii="Cascadia Mono" w:hAnsi="Cascadia Mono" w:cs="Cascadia Mono"/>
          <w:color w:val="EAF4E4"/>
          <w:sz w:val="19"/>
          <w:szCs w:val="19"/>
          <w:lang w:val="en-CA"/>
        </w:rPr>
        <w:t>}</w:t>
      </w:r>
    </w:p>
    <w:p w14:paraId="37DBB64D" w14:textId="3B98F22D" w:rsidR="00416486" w:rsidRDefault="00416486" w:rsidP="00416486">
      <w:pPr>
        <w:pStyle w:val="Paragraphedeliste"/>
        <w:numPr>
          <w:ilvl w:val="0"/>
          <w:numId w:val="5"/>
        </w:numPr>
        <w:spacing w:after="160" w:line="259" w:lineRule="auto"/>
      </w:pPr>
      <w:r>
        <w:t>Ouvrez l</w:t>
      </w:r>
      <w:r w:rsidR="009B0F1E">
        <w:t xml:space="preserve">a vue </w:t>
      </w:r>
      <w:proofErr w:type="spellStart"/>
      <w:r w:rsidR="00007929" w:rsidRPr="00602BC1">
        <w:rPr>
          <w:b/>
          <w:bCs/>
        </w:rPr>
        <w:t>Weapon</w:t>
      </w:r>
      <w:proofErr w:type="spellEnd"/>
      <w:r w:rsidR="00007929" w:rsidRPr="00602BC1">
        <w:rPr>
          <w:b/>
          <w:bCs/>
        </w:rPr>
        <w:t>/Index</w:t>
      </w:r>
    </w:p>
    <w:p w14:paraId="7E6E2686" w14:textId="50550595" w:rsidR="001F74EE" w:rsidRDefault="001F74EE" w:rsidP="00416486">
      <w:pPr>
        <w:pStyle w:val="Paragraphedeliste"/>
        <w:numPr>
          <w:ilvl w:val="0"/>
          <w:numId w:val="5"/>
        </w:numPr>
        <w:spacing w:after="160" w:line="259" w:lineRule="auto"/>
      </w:pPr>
      <w:r>
        <w:t xml:space="preserve">Ajoutez un </w:t>
      </w:r>
      <w:r w:rsidRPr="009B0F1E">
        <w:rPr>
          <w:b/>
          <w:bCs/>
        </w:rPr>
        <w:t>script</w:t>
      </w:r>
      <w:r>
        <w:t xml:space="preserve"> qui </w:t>
      </w:r>
      <w:r w:rsidR="0056479A">
        <w:t xml:space="preserve">ajoute la classe </w:t>
      </w:r>
      <w:r w:rsidR="001D425B" w:rsidRPr="009068F8">
        <w:rPr>
          <w:b/>
          <w:bCs/>
        </w:rPr>
        <w:t>highlight</w:t>
      </w:r>
      <w:r w:rsidR="001D425B" w:rsidRPr="009068F8">
        <w:t xml:space="preserve"> quand la souris passe dessus</w:t>
      </w:r>
      <w:r w:rsidR="009068F8" w:rsidRPr="009068F8">
        <w:t xml:space="preserve"> le</w:t>
      </w:r>
      <w:r w:rsidR="009068F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068F8" w:rsidRPr="009068F8">
        <w:rPr>
          <w:rFonts w:ascii="Cascadia Mono" w:hAnsi="Cascadia Mono" w:cs="Cascadia Mono"/>
          <w:b/>
          <w:bCs/>
          <w:color w:val="A31515"/>
          <w:sz w:val="19"/>
          <w:szCs w:val="19"/>
        </w:rPr>
        <w:t>&lt;tr&gt;</w:t>
      </w:r>
      <w:r w:rsidR="00E22D8A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</w:t>
      </w:r>
      <w:r w:rsidR="00E22D8A" w:rsidRPr="00E22D8A">
        <w:rPr>
          <w:rFonts w:ascii="Cascadia Mono" w:hAnsi="Cascadia Mono" w:cs="Cascadia Mono"/>
          <w:sz w:val="19"/>
          <w:szCs w:val="19"/>
        </w:rPr>
        <w:t>ayant la classe</w:t>
      </w:r>
      <w:r w:rsidR="00E22D8A" w:rsidRPr="00E22D8A">
        <w:rPr>
          <w:rFonts w:ascii="Cascadia Mono" w:hAnsi="Cascadia Mono" w:cs="Cascadia Mono"/>
          <w:b/>
          <w:bCs/>
          <w:sz w:val="19"/>
          <w:szCs w:val="19"/>
        </w:rPr>
        <w:t xml:space="preserve"> </w:t>
      </w:r>
      <w:proofErr w:type="spellStart"/>
      <w:r w:rsidR="00E22D8A">
        <w:rPr>
          <w:rFonts w:ascii="Cascadia Mono" w:hAnsi="Cascadia Mono" w:cs="Cascadia Mono"/>
          <w:color w:val="0000FF"/>
          <w:sz w:val="19"/>
          <w:szCs w:val="19"/>
        </w:rPr>
        <w:t>WeaponList</w:t>
      </w:r>
      <w:proofErr w:type="spellEnd"/>
      <w:r w:rsidR="001D425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1D425B" w:rsidRPr="009068F8">
        <w:t>et l’enlève quand</w:t>
      </w:r>
      <w:r w:rsidR="009068F8" w:rsidRPr="009068F8">
        <w:t xml:space="preserve"> la souris sort.</w:t>
      </w:r>
    </w:p>
    <w:p w14:paraId="67978C37" w14:textId="7CD95155" w:rsidR="00511F7D" w:rsidRPr="00602BC1" w:rsidRDefault="00511F7D" w:rsidP="00416486">
      <w:pPr>
        <w:pStyle w:val="Paragraphedeliste"/>
        <w:numPr>
          <w:ilvl w:val="0"/>
          <w:numId w:val="5"/>
        </w:numPr>
        <w:spacing w:after="160" w:line="259" w:lineRule="auto"/>
      </w:pPr>
      <w:r w:rsidRPr="00602BC1">
        <w:t xml:space="preserve">Ajoutez la </w:t>
      </w:r>
      <w:r w:rsidR="00C3403C" w:rsidRPr="00602BC1">
        <w:t>fonction</w:t>
      </w:r>
      <w:r w:rsidRPr="00602BC1">
        <w:t xml:space="preserve"> </w:t>
      </w:r>
      <w:r w:rsidR="00F47C39" w:rsidRPr="00602BC1">
        <w:t xml:space="preserve">principale document </w:t>
      </w:r>
      <w:proofErr w:type="spellStart"/>
      <w:r w:rsidR="00F47C39" w:rsidRPr="00602BC1">
        <w:t>ready</w:t>
      </w:r>
      <w:proofErr w:type="spellEnd"/>
      <w:r w:rsidR="00602BC1">
        <w:t xml:space="preserve"> en jQuery</w:t>
      </w:r>
    </w:p>
    <w:p w14:paraId="2C042151" w14:textId="6790923C" w:rsidR="00764329" w:rsidRPr="00602BC1" w:rsidRDefault="00764329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>&lt;script&gt;</w:t>
      </w:r>
    </w:p>
    <w:p w14:paraId="357EF5EC" w14:textId="73D15DDD" w:rsidR="00764329" w:rsidRPr="00602BC1" w:rsidRDefault="00764329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   $(document).ready(function () {</w:t>
      </w:r>
    </w:p>
    <w:p w14:paraId="4F578687" w14:textId="77777777" w:rsidR="00764329" w:rsidRPr="00602BC1" w:rsidRDefault="00764329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</w:p>
    <w:p w14:paraId="63312FED" w14:textId="79948EE0" w:rsidR="00764329" w:rsidRPr="00602BC1" w:rsidRDefault="00764329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</w:rPr>
        <w:t xml:space="preserve">    });</w:t>
      </w:r>
    </w:p>
    <w:p w14:paraId="05F16B9B" w14:textId="73C054C7" w:rsidR="00764329" w:rsidRPr="002B76BF" w:rsidRDefault="00764329" w:rsidP="002B7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</w:rPr>
        <w:t>&lt;/script&gt;</w:t>
      </w:r>
    </w:p>
    <w:p w14:paraId="7117643D" w14:textId="390813EE" w:rsidR="00C3403C" w:rsidRDefault="003F127E" w:rsidP="00764329">
      <w:pPr>
        <w:pStyle w:val="Paragraphedeliste"/>
        <w:numPr>
          <w:ilvl w:val="0"/>
          <w:numId w:val="30"/>
        </w:numPr>
        <w:spacing w:after="160" w:line="259" w:lineRule="auto"/>
      </w:pPr>
      <w:r>
        <w:t>Il y a plusieurs façons de réaliser</w:t>
      </w:r>
      <w:r w:rsidR="001A5B72">
        <w:t xml:space="preserve"> l’objectif. </w:t>
      </w:r>
      <w:r w:rsidR="00C3403C">
        <w:t xml:space="preserve">Ajoutez la fonction </w:t>
      </w:r>
      <w:r>
        <w:t xml:space="preserve">pour attacher l’événement </w:t>
      </w:r>
      <w:proofErr w:type="spellStart"/>
      <w:r>
        <w:t>hover</w:t>
      </w:r>
      <w:proofErr w:type="spellEnd"/>
      <w:r w:rsidR="001A5B72">
        <w:t xml:space="preserve"> qui ajoute et enlève </w:t>
      </w:r>
      <w:r w:rsidR="00426130">
        <w:t xml:space="preserve">la classe créée </w:t>
      </w:r>
      <w:proofErr w:type="spellStart"/>
      <w:r w:rsidR="00426130">
        <w:t>précédement</w:t>
      </w:r>
      <w:proofErr w:type="spellEnd"/>
      <w:r w:rsidR="00426130">
        <w:t>.</w:t>
      </w:r>
    </w:p>
    <w:p w14:paraId="26CEEBC7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>&lt;script&gt;</w:t>
      </w:r>
    </w:p>
    <w:p w14:paraId="6B3808CF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       $(document).ready(function () {</w:t>
      </w:r>
    </w:p>
    <w:p w14:paraId="5FB6CD08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</w:p>
    <w:p w14:paraId="02E4920A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           $('tr').hover(function(){</w:t>
      </w:r>
    </w:p>
    <w:p w14:paraId="15C32CDA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               $(this).</w:t>
      </w:r>
      <w:proofErr w:type="spellStart"/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>toggleClass</w:t>
      </w:r>
      <w:proofErr w:type="spellEnd"/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>("highlight");</w:t>
      </w:r>
    </w:p>
    <w:p w14:paraId="7B9C68E8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           });</w:t>
      </w:r>
    </w:p>
    <w:p w14:paraId="3A718897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       </w:t>
      </w:r>
    </w:p>
    <w:p w14:paraId="3091C985" w14:textId="77777777" w:rsidR="00426130" w:rsidRPr="00602BC1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E7F0F9"/>
          <w:sz w:val="19"/>
          <w:szCs w:val="19"/>
          <w:lang w:val="en-CA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       });</w:t>
      </w:r>
    </w:p>
    <w:p w14:paraId="63ECC3CA" w14:textId="6EFBB75A" w:rsidR="00426130" w:rsidRPr="00477702" w:rsidRDefault="00426130" w:rsidP="00DD6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D7E7F5"/>
          <w:sz w:val="19"/>
          <w:szCs w:val="19"/>
        </w:rPr>
      </w:pPr>
      <w:r w:rsidRPr="00602BC1">
        <w:rPr>
          <w:rFonts w:ascii="Cascadia Mono" w:hAnsi="Cascadia Mono" w:cs="Cascadia Mono"/>
          <w:color w:val="E7F0F9"/>
          <w:sz w:val="19"/>
          <w:szCs w:val="19"/>
          <w:lang w:val="en-CA"/>
        </w:rPr>
        <w:t xml:space="preserve"> </w:t>
      </w:r>
      <w:r w:rsidRPr="00477702">
        <w:rPr>
          <w:rFonts w:ascii="Cascadia Mono" w:hAnsi="Cascadia Mono" w:cs="Cascadia Mono"/>
          <w:color w:val="E7F0F9"/>
          <w:sz w:val="19"/>
          <w:szCs w:val="19"/>
        </w:rPr>
        <w:t>&lt;/script</w:t>
      </w:r>
      <w:r w:rsidRPr="00477702">
        <w:rPr>
          <w:rFonts w:ascii="Cascadia Mono" w:hAnsi="Cascadia Mono" w:cs="Cascadia Mono"/>
          <w:color w:val="D7E7F5"/>
          <w:sz w:val="19"/>
          <w:szCs w:val="19"/>
        </w:rPr>
        <w:t>&gt;</w:t>
      </w:r>
    </w:p>
    <w:p w14:paraId="693F4452" w14:textId="77777777" w:rsidR="00AF701A" w:rsidRPr="00477702" w:rsidRDefault="00AF701A" w:rsidP="00181BAD"/>
    <w:p w14:paraId="0AE1C78D" w14:textId="5D76C368" w:rsidR="001F6259" w:rsidRPr="00477702" w:rsidRDefault="001F6259" w:rsidP="001F6259">
      <w:pPr>
        <w:pStyle w:val="Titre1"/>
      </w:pPr>
      <w:r w:rsidRPr="00477702">
        <w:t>Ajouter des call ajax</w:t>
      </w:r>
    </w:p>
    <w:p w14:paraId="32C22276" w14:textId="7CB3C696" w:rsidR="00D265C1" w:rsidRPr="00FB6EA4" w:rsidRDefault="00915F55" w:rsidP="00D265C1">
      <w:pPr>
        <w:pStyle w:val="Titre2"/>
      </w:pPr>
      <w:r w:rsidRPr="00FB6EA4">
        <w:t>Ajouter un favori</w:t>
      </w:r>
      <w:r w:rsidR="00FB6EA4" w:rsidRPr="00FB6EA4">
        <w:t xml:space="preserve"> vue p</w:t>
      </w:r>
      <w:r w:rsidR="00FB6EA4">
        <w:t>artielle ZombieCard</w:t>
      </w:r>
    </w:p>
    <w:p w14:paraId="5CB0E879" w14:textId="6F2F4E64" w:rsidR="00D265C1" w:rsidRDefault="00D265C1" w:rsidP="00D265C1">
      <w:pPr>
        <w:spacing w:after="160" w:line="259" w:lineRule="auto"/>
        <w:ind w:left="360"/>
      </w:pPr>
      <w:r>
        <w:t>L’objectif e</w:t>
      </w:r>
      <w:r w:rsidR="00FA46A6">
        <w:t>s</w:t>
      </w:r>
      <w:r>
        <w:t xml:space="preserve">t </w:t>
      </w:r>
      <w:r w:rsidR="00FB6EA4">
        <w:t>d’</w:t>
      </w:r>
      <w:r w:rsidR="00FA7263">
        <w:t>identifier un Zombie favori en cliquant sur une icône</w:t>
      </w:r>
      <w:r>
        <w:t xml:space="preserve"> </w:t>
      </w:r>
    </w:p>
    <w:p w14:paraId="328575C6" w14:textId="77777777" w:rsidR="00566482" w:rsidRPr="00D007F0" w:rsidRDefault="00566482" w:rsidP="00566482">
      <w:pPr>
        <w:pStyle w:val="Paragraphedeliste"/>
        <w:numPr>
          <w:ilvl w:val="0"/>
          <w:numId w:val="31"/>
        </w:numPr>
      </w:pPr>
      <w:r>
        <w:t xml:space="preserve">Ouvrez la classe </w:t>
      </w:r>
      <w:r>
        <w:rPr>
          <w:b/>
          <w:bCs/>
        </w:rPr>
        <w:t>Zombie</w:t>
      </w:r>
    </w:p>
    <w:p w14:paraId="4503FAC8" w14:textId="77777777" w:rsidR="00566482" w:rsidRDefault="00566482" w:rsidP="00566482">
      <w:pPr>
        <w:pStyle w:val="Paragraphedeliste"/>
        <w:numPr>
          <w:ilvl w:val="0"/>
          <w:numId w:val="31"/>
        </w:numPr>
      </w:pPr>
      <w:r>
        <w:t xml:space="preserve">Ajoutez une propriété </w:t>
      </w:r>
      <w:proofErr w:type="spellStart"/>
      <w:r>
        <w:t>bool</w:t>
      </w:r>
      <w:proofErr w:type="spellEnd"/>
      <w:r>
        <w:t xml:space="preserve"> appelé </w:t>
      </w:r>
      <w:proofErr w:type="spellStart"/>
      <w:r>
        <w:t>IsFavorite</w:t>
      </w:r>
      <w:proofErr w:type="spellEnd"/>
      <w:r>
        <w:t xml:space="preserve"> </w:t>
      </w:r>
    </w:p>
    <w:p w14:paraId="1D67D0CE" w14:textId="3D9C57AC" w:rsidR="00D265C1" w:rsidRDefault="00F0732C" w:rsidP="00F0732C">
      <w:pPr>
        <w:pStyle w:val="Paragraphedeliste"/>
        <w:numPr>
          <w:ilvl w:val="0"/>
          <w:numId w:val="31"/>
        </w:numPr>
        <w:rPr>
          <w:b/>
          <w:bCs/>
        </w:rPr>
      </w:pPr>
      <w:r>
        <w:t xml:space="preserve">Ouvrez la vue partielle </w:t>
      </w:r>
      <w:r w:rsidRPr="00F0732C">
        <w:rPr>
          <w:b/>
          <w:bCs/>
        </w:rPr>
        <w:t>_</w:t>
      </w:r>
      <w:proofErr w:type="spellStart"/>
      <w:r w:rsidRPr="00F0732C">
        <w:rPr>
          <w:b/>
          <w:bCs/>
        </w:rPr>
        <w:t>ZombieCard</w:t>
      </w:r>
      <w:proofErr w:type="spellEnd"/>
    </w:p>
    <w:p w14:paraId="115B4914" w14:textId="77777777" w:rsidR="00181CBA" w:rsidRDefault="00181CBA">
      <w:r>
        <w:br w:type="page"/>
      </w:r>
    </w:p>
    <w:p w14:paraId="09933FF2" w14:textId="24641B15" w:rsidR="00F0732C" w:rsidRPr="00F0732C" w:rsidRDefault="00E62BE5" w:rsidP="00F0732C">
      <w:pPr>
        <w:pStyle w:val="Paragraphedeliste"/>
        <w:numPr>
          <w:ilvl w:val="0"/>
          <w:numId w:val="31"/>
        </w:numPr>
        <w:rPr>
          <w:b/>
          <w:bCs/>
        </w:rPr>
      </w:pPr>
      <w:r>
        <w:lastRenderedPageBreak/>
        <w:t>Ajoutez</w:t>
      </w:r>
      <w:r w:rsidR="00626DCC">
        <w:t xml:space="preserve"> lien identifié par</w:t>
      </w:r>
      <w:r>
        <w:t xml:space="preserve"> une icône Font </w:t>
      </w:r>
      <w:proofErr w:type="spellStart"/>
      <w:r>
        <w:t>Awesome</w:t>
      </w:r>
      <w:proofErr w:type="spellEnd"/>
      <w:r w:rsidR="00626DCC">
        <w:t xml:space="preserve"> orange (</w:t>
      </w:r>
      <w:proofErr w:type="spellStart"/>
      <w:r w:rsidR="00626DCC">
        <w:t>text-</w:t>
      </w:r>
      <w:r w:rsidR="00BE16EB">
        <w:t>primary</w:t>
      </w:r>
      <w:proofErr w:type="spellEnd"/>
      <w:proofErr w:type="gramStart"/>
      <w:r w:rsidR="00626DCC">
        <w:t>),</w:t>
      </w:r>
      <w:r w:rsidR="00BE5268">
        <w:t>ayant</w:t>
      </w:r>
      <w:proofErr w:type="gramEnd"/>
      <w:r w:rsidR="00BE5268">
        <w:t xml:space="preserve"> l</w:t>
      </w:r>
      <w:r w:rsidR="008E745E">
        <w:t xml:space="preserve">a classe </w:t>
      </w:r>
      <w:r w:rsidR="00EA2E86" w:rsidRPr="00EA2E86">
        <w:rPr>
          <w:b/>
          <w:bCs/>
        </w:rPr>
        <w:t>Favorite</w:t>
      </w:r>
    </w:p>
    <w:p w14:paraId="1B36DAF1" w14:textId="477CC00A" w:rsidR="00F0732C" w:rsidRPr="00F0732C" w:rsidRDefault="00181CBA" w:rsidP="00181CBA">
      <w:pPr>
        <w:jc w:val="center"/>
        <w:rPr>
          <w:b/>
          <w:bCs/>
        </w:rPr>
      </w:pPr>
      <w:r w:rsidRPr="00181CBA">
        <w:rPr>
          <w:b/>
          <w:bCs/>
          <w:noProof/>
        </w:rPr>
        <w:drawing>
          <wp:inline distT="0" distB="0" distL="0" distR="0" wp14:anchorId="17E02503" wp14:editId="640B1392">
            <wp:extent cx="4049486" cy="11264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527" cy="11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E213" w14:textId="77777777" w:rsidR="00416486" w:rsidRDefault="00416486" w:rsidP="00181BAD"/>
    <w:p w14:paraId="2DA83FC9" w14:textId="77777777" w:rsidR="00125086" w:rsidRPr="00125086" w:rsidRDefault="00125086" w:rsidP="00E00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25086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12508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2508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="col-lg-4 col-md-6 pb-4"&gt;</w:t>
      </w:r>
    </w:p>
    <w:p w14:paraId="69B809CB" w14:textId="68E7619F" w:rsidR="00125086" w:rsidRPr="00125086" w:rsidRDefault="00602BC1" w:rsidP="00602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125086" w:rsidRPr="00125086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="00125086" w:rsidRPr="0012508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125086" w:rsidRPr="0012508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="card border-primary rounded shadow-</w:t>
      </w:r>
      <w:proofErr w:type="spellStart"/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sm</w:t>
      </w:r>
      <w:proofErr w:type="spellEnd"/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="00125086" w:rsidRPr="0012508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125086" w:rsidRPr="00125086">
        <w:rPr>
          <w:rFonts w:ascii="Cascadia Mono" w:hAnsi="Cascadia Mono" w:cs="Cascadia Mono"/>
          <w:color w:val="FF0000"/>
          <w:sz w:val="19"/>
          <w:szCs w:val="19"/>
          <w:lang w:val="en-CA"/>
        </w:rPr>
        <w:t>style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="background: </w:t>
      </w:r>
      <w:proofErr w:type="spellStart"/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url</w:t>
      </w:r>
      <w:proofErr w:type="spellEnd"/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('/images/</w:t>
      </w:r>
      <w:proofErr w:type="spellStart"/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imagesLayout</w:t>
      </w:r>
      <w:proofErr w:type="spellEnd"/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/fond.png');"&gt;</w:t>
      </w:r>
    </w:p>
    <w:p w14:paraId="545C9526" w14:textId="5BE06B3A" w:rsidR="00125086" w:rsidRPr="00125086" w:rsidRDefault="00602BC1" w:rsidP="00E00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125086" w:rsidRPr="00125086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="00125086" w:rsidRPr="0012508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125086" w:rsidRPr="0012508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="card-body px-3 pt-3 pb-1 row"&gt;</w:t>
      </w:r>
    </w:p>
    <w:p w14:paraId="7ED2BBED" w14:textId="1E5C9F1D" w:rsidR="00125086" w:rsidRPr="00125086" w:rsidRDefault="00602BC1" w:rsidP="00E00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  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125086" w:rsidRPr="00125086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125086" w:rsidRPr="0012508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125086" w:rsidRPr="0012508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="position-absolute"&gt;</w:t>
      </w:r>
    </w:p>
    <w:p w14:paraId="75806D3A" w14:textId="56CA3606" w:rsidR="00125086" w:rsidRPr="00125086" w:rsidRDefault="00602BC1" w:rsidP="00E00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    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125086" w:rsidRPr="00125086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125086" w:rsidRPr="0012508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125086" w:rsidRPr="0012508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="Favorite text-primary"&gt;&lt;</w:t>
      </w:r>
      <w:proofErr w:type="spellStart"/>
      <w:r w:rsidR="00125086" w:rsidRPr="00125086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i</w:t>
      </w:r>
      <w:proofErr w:type="spellEnd"/>
      <w:r w:rsidR="00125086" w:rsidRPr="0012508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125086" w:rsidRPr="0012508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="fa-solid fa-heart-circle-plus"&gt;&lt;/</w:t>
      </w:r>
      <w:proofErr w:type="spellStart"/>
      <w:r w:rsidR="00125086" w:rsidRPr="00125086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i</w:t>
      </w:r>
      <w:proofErr w:type="spellEnd"/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="00125086" w:rsidRPr="00125086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5AEB4D45" w14:textId="0606B6CC" w:rsidR="00125086" w:rsidRPr="00125086" w:rsidRDefault="00602BC1" w:rsidP="00E00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   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="00125086" w:rsidRPr="00125086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="00125086" w:rsidRPr="0012508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0002C02" w14:textId="7D1A302F" w:rsidR="00125086" w:rsidRPr="00125086" w:rsidRDefault="00125086" w:rsidP="00E00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2508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602BC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</w:t>
      </w: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125086">
        <w:rPr>
          <w:rFonts w:ascii="Cascadia Mono" w:hAnsi="Cascadia Mono" w:cs="Cascadia Mono"/>
          <w:color w:val="800000"/>
          <w:sz w:val="19"/>
          <w:szCs w:val="19"/>
          <w:lang w:val="en-CA"/>
        </w:rPr>
        <w:t>p</w:t>
      </w:r>
      <w:r w:rsidRPr="0012508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12508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="card-title text-center text-warning h5"&gt;&lt;</w:t>
      </w:r>
      <w:r w:rsidRPr="00125086">
        <w:rPr>
          <w:rFonts w:ascii="Cascadia Mono" w:hAnsi="Cascadia Mono" w:cs="Cascadia Mono"/>
          <w:color w:val="800000"/>
          <w:sz w:val="19"/>
          <w:szCs w:val="19"/>
          <w:lang w:val="en-CA"/>
        </w:rPr>
        <w:t>b</w:t>
      </w: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125086">
        <w:rPr>
          <w:rFonts w:ascii="Cascadia Mono" w:hAnsi="Cascadia Mono" w:cs="Cascadia Mono"/>
          <w:color w:val="000000"/>
          <w:sz w:val="19"/>
          <w:szCs w:val="19"/>
          <w:lang w:val="en-CA"/>
        </w:rPr>
        <w:t>@Model.Name</w:t>
      </w: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125086">
        <w:rPr>
          <w:rFonts w:ascii="Cascadia Mono" w:hAnsi="Cascadia Mono" w:cs="Cascadia Mono"/>
          <w:color w:val="800000"/>
          <w:sz w:val="19"/>
          <w:szCs w:val="19"/>
          <w:lang w:val="en-CA"/>
        </w:rPr>
        <w:t>b</w:t>
      </w: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&gt;&lt;/</w:t>
      </w:r>
      <w:r w:rsidRPr="00125086">
        <w:rPr>
          <w:rFonts w:ascii="Cascadia Mono" w:hAnsi="Cascadia Mono" w:cs="Cascadia Mono"/>
          <w:color w:val="800000"/>
          <w:sz w:val="19"/>
          <w:szCs w:val="19"/>
          <w:lang w:val="en-CA"/>
        </w:rPr>
        <w:t>p</w:t>
      </w:r>
      <w:r w:rsidRPr="0012508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C394990" w14:textId="7642A00A" w:rsidR="00925AE0" w:rsidRDefault="00602BC1" w:rsidP="00E00B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</w:pPr>
      <w:r w:rsidRPr="00602BC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12508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125086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12508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FAF103" w14:textId="7EA44173" w:rsidR="00E722AD" w:rsidRDefault="00E722AD" w:rsidP="00E722AD">
      <w:pPr>
        <w:pStyle w:val="Paragraphedeliste"/>
        <w:numPr>
          <w:ilvl w:val="0"/>
          <w:numId w:val="31"/>
        </w:numPr>
      </w:pPr>
      <w:r>
        <w:t xml:space="preserve">Modifiez le code afin </w:t>
      </w:r>
      <w:r w:rsidR="00B961B9">
        <w:t xml:space="preserve">que la classe </w:t>
      </w:r>
      <w:proofErr w:type="spellStart"/>
      <w:r w:rsidR="00B961B9">
        <w:t>text-</w:t>
      </w:r>
      <w:r w:rsidR="00EF7D38">
        <w:t>dark</w:t>
      </w:r>
      <w:proofErr w:type="spellEnd"/>
      <w:r w:rsidR="00EF7D38">
        <w:t xml:space="preserve"> soit appliquée si </w:t>
      </w:r>
      <w:proofErr w:type="spellStart"/>
      <w:r w:rsidR="00EF7D38">
        <w:t>IsFavorite</w:t>
      </w:r>
      <w:proofErr w:type="spellEnd"/>
      <w:r w:rsidR="00EF7D38">
        <w:t xml:space="preserve"> est </w:t>
      </w:r>
      <w:r w:rsidR="008E2467">
        <w:t>false et</w:t>
      </w:r>
      <w:r w:rsidR="00B961B9">
        <w:t xml:space="preserve"> </w:t>
      </w:r>
      <w:r w:rsidR="008E2467">
        <w:t xml:space="preserve">que ce soit </w:t>
      </w:r>
      <w:proofErr w:type="spellStart"/>
      <w:r w:rsidR="008E2467">
        <w:t>text-primary</w:t>
      </w:r>
      <w:proofErr w:type="spellEnd"/>
      <w:r w:rsidR="008E2467">
        <w:t xml:space="preserve"> </w:t>
      </w:r>
      <w:r w:rsidR="00B961B9">
        <w:t xml:space="preserve">si la valeur de </w:t>
      </w:r>
      <w:proofErr w:type="spellStart"/>
      <w:r w:rsidR="00B961B9">
        <w:t>IsFavorite</w:t>
      </w:r>
      <w:proofErr w:type="spellEnd"/>
      <w:r w:rsidR="00B961B9">
        <w:t xml:space="preserve"> est </w:t>
      </w:r>
      <w:proofErr w:type="spellStart"/>
      <w:r w:rsidR="00B961B9">
        <w:t>true</w:t>
      </w:r>
      <w:proofErr w:type="spellEnd"/>
    </w:p>
    <w:p w14:paraId="0D3E0973" w14:textId="3638E86D" w:rsidR="00925AE0" w:rsidRPr="00477702" w:rsidRDefault="00B203AF" w:rsidP="00B20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color w:val="C9D6ED"/>
          <w:lang w:val="en-CA"/>
        </w:rPr>
      </w:pPr>
      <w:r w:rsidRPr="00477702">
        <w:rPr>
          <w:rFonts w:ascii="Cascadia Mono" w:hAnsi="Cascadia Mono" w:cs="Cascadia Mono"/>
          <w:color w:val="C9D6ED"/>
          <w:sz w:val="19"/>
          <w:szCs w:val="19"/>
          <w:lang w:val="en-CA"/>
        </w:rPr>
        <w:t>&lt;a class="Favorite @(Model.IsFavorite ? "</w:t>
      </w:r>
      <w:proofErr w:type="gramStart"/>
      <w:r w:rsidRPr="00477702">
        <w:rPr>
          <w:rFonts w:ascii="Cascadia Mono" w:hAnsi="Cascadia Mono" w:cs="Cascadia Mono"/>
          <w:color w:val="C9D6ED"/>
          <w:sz w:val="19"/>
          <w:szCs w:val="19"/>
          <w:lang w:val="en-CA"/>
        </w:rPr>
        <w:t>text</w:t>
      </w:r>
      <w:proofErr w:type="gramEnd"/>
      <w:r w:rsidRPr="00477702">
        <w:rPr>
          <w:rFonts w:ascii="Cascadia Mono" w:hAnsi="Cascadia Mono" w:cs="Cascadia Mono"/>
          <w:color w:val="C9D6ED"/>
          <w:sz w:val="19"/>
          <w:szCs w:val="19"/>
          <w:lang w:val="en-CA"/>
        </w:rPr>
        <w:t>-primary": "text-dark")"&gt;&lt;</w:t>
      </w:r>
      <w:proofErr w:type="spellStart"/>
      <w:r w:rsidRPr="00477702">
        <w:rPr>
          <w:rFonts w:ascii="Cascadia Mono" w:hAnsi="Cascadia Mono" w:cs="Cascadia Mono"/>
          <w:color w:val="C9D6ED"/>
          <w:sz w:val="19"/>
          <w:szCs w:val="19"/>
          <w:lang w:val="en-CA"/>
        </w:rPr>
        <w:t>i</w:t>
      </w:r>
      <w:proofErr w:type="spellEnd"/>
      <w:r w:rsidRPr="00477702">
        <w:rPr>
          <w:rFonts w:ascii="Cascadia Mono" w:hAnsi="Cascadia Mono" w:cs="Cascadia Mono"/>
          <w:color w:val="C9D6ED"/>
          <w:sz w:val="19"/>
          <w:szCs w:val="19"/>
          <w:lang w:val="en-CA"/>
        </w:rPr>
        <w:t xml:space="preserve"> class="fa-solid fa-heart-circle-plus"&gt;&lt;/</w:t>
      </w:r>
      <w:proofErr w:type="spellStart"/>
      <w:r w:rsidRPr="00477702">
        <w:rPr>
          <w:rFonts w:ascii="Cascadia Mono" w:hAnsi="Cascadia Mono" w:cs="Cascadia Mono"/>
          <w:color w:val="C9D6ED"/>
          <w:sz w:val="19"/>
          <w:szCs w:val="19"/>
          <w:lang w:val="en-CA"/>
        </w:rPr>
        <w:t>i</w:t>
      </w:r>
      <w:proofErr w:type="spellEnd"/>
      <w:r w:rsidRPr="00477702">
        <w:rPr>
          <w:rFonts w:ascii="Cascadia Mono" w:hAnsi="Cascadia Mono" w:cs="Cascadia Mono"/>
          <w:color w:val="C9D6ED"/>
          <w:sz w:val="19"/>
          <w:szCs w:val="19"/>
          <w:lang w:val="en-CA"/>
        </w:rPr>
        <w:t>&gt;&lt;/a&gt;</w:t>
      </w:r>
    </w:p>
    <w:p w14:paraId="00968D6D" w14:textId="7016FAD3" w:rsidR="00047B61" w:rsidRDefault="008A1A58" w:rsidP="00047B61">
      <w:pPr>
        <w:pStyle w:val="Paragraphedeliste"/>
        <w:numPr>
          <w:ilvl w:val="0"/>
          <w:numId w:val="31"/>
        </w:numPr>
      </w:pPr>
      <w:r>
        <w:t xml:space="preserve">Ajoutez le code nécessaire </w:t>
      </w:r>
      <w:r w:rsidR="00D75683">
        <w:t>qui met à jour le Zombie en favori</w:t>
      </w:r>
      <w:r w:rsidR="004671B3">
        <w:t xml:space="preserve"> via</w:t>
      </w:r>
      <w:r>
        <w:t xml:space="preserve"> un call Ajax </w:t>
      </w:r>
      <w:r w:rsidR="004671B3">
        <w:t xml:space="preserve">afin de ne mettre à jour que </w:t>
      </w:r>
      <w:r w:rsidR="001F6259">
        <w:t>la vue partielle</w:t>
      </w:r>
      <w:r w:rsidR="00246E83">
        <w:t>. Regardez les notes de cours pour trouver comment réaliser cette étape.</w:t>
      </w:r>
      <w:r w:rsidR="00947D4D">
        <w:t xml:space="preserve"> Les grandes lignes :</w:t>
      </w:r>
    </w:p>
    <w:p w14:paraId="170643A8" w14:textId="3BFADEC8" w:rsidR="00947D4D" w:rsidRPr="00947D4D" w:rsidRDefault="00947D4D" w:rsidP="00947D4D">
      <w:pPr>
        <w:pStyle w:val="Paragraphedeliste"/>
        <w:numPr>
          <w:ilvl w:val="1"/>
          <w:numId w:val="31"/>
        </w:numPr>
      </w:pPr>
      <w:r>
        <w:t xml:space="preserve">Ajouter un attribut avec la valeur de </w:t>
      </w:r>
      <w:proofErr w:type="spellStart"/>
      <w:r>
        <w:t>l’id</w:t>
      </w:r>
      <w:proofErr w:type="spellEnd"/>
      <w:r>
        <w:t xml:space="preserve"> du zombie à l’élément &lt;</w:t>
      </w:r>
      <w:r w:rsidRPr="00947D4D">
        <w:rPr>
          <w:b/>
          <w:bCs/>
        </w:rPr>
        <w:t>a</w:t>
      </w:r>
      <w:r>
        <w:rPr>
          <w:b/>
          <w:bCs/>
        </w:rPr>
        <w:t>&gt;</w:t>
      </w:r>
      <w:r>
        <w:t xml:space="preserve"> qui contient une class </w:t>
      </w:r>
      <w:r w:rsidRPr="00947D4D">
        <w:rPr>
          <w:b/>
          <w:bCs/>
        </w:rPr>
        <w:t>Favorite</w:t>
      </w:r>
    </w:p>
    <w:p w14:paraId="1A2DF9C4" w14:textId="559EB103" w:rsidR="00947D4D" w:rsidRDefault="00947D4D" w:rsidP="00947D4D">
      <w:pPr>
        <w:pStyle w:val="Paragraphedeliste"/>
        <w:numPr>
          <w:ilvl w:val="1"/>
          <w:numId w:val="31"/>
        </w:numPr>
      </w:pPr>
      <w:r>
        <w:t xml:space="preserve">Ajouter une action </w:t>
      </w:r>
      <w:r w:rsidRPr="00947D4D">
        <w:rPr>
          <w:b/>
          <w:bCs/>
        </w:rPr>
        <w:t>Favorite</w:t>
      </w:r>
      <w:r>
        <w:t xml:space="preserve"> à votre contrôleur </w:t>
      </w:r>
      <w:proofErr w:type="spellStart"/>
      <w:r>
        <w:t>ZombieController</w:t>
      </w:r>
      <w:proofErr w:type="spellEnd"/>
      <w:r>
        <w:t xml:space="preserve"> qui va modifier l’état de </w:t>
      </w:r>
      <w:proofErr w:type="spellStart"/>
      <w:r>
        <w:t>IsFavorite</w:t>
      </w:r>
      <w:proofErr w:type="spellEnd"/>
      <w:r>
        <w:t xml:space="preserve"> d’un zombie et retourner un </w:t>
      </w:r>
      <w:proofErr w:type="spellStart"/>
      <w:r w:rsidRPr="00947D4D">
        <w:rPr>
          <w:b/>
          <w:bCs/>
        </w:rPr>
        <w:t>JsonResult</w:t>
      </w:r>
      <w:proofErr w:type="spellEnd"/>
    </w:p>
    <w:p w14:paraId="45790925" w14:textId="56ACF22D" w:rsidR="00947D4D" w:rsidRDefault="00947D4D" w:rsidP="00947D4D">
      <w:pPr>
        <w:pStyle w:val="Paragraphedeliste"/>
        <w:numPr>
          <w:ilvl w:val="1"/>
          <w:numId w:val="31"/>
        </w:numPr>
      </w:pPr>
      <w:r w:rsidRPr="00947D4D">
        <w:t xml:space="preserve">Écrire un </w:t>
      </w:r>
      <w:r w:rsidRPr="00947D4D">
        <w:rPr>
          <w:b/>
          <w:bCs/>
        </w:rPr>
        <w:t>script</w:t>
      </w:r>
      <w:r w:rsidRPr="00947D4D">
        <w:t xml:space="preserve"> qui fait un appel </w:t>
      </w:r>
      <w:r w:rsidRPr="00947D4D">
        <w:rPr>
          <w:b/>
          <w:bCs/>
        </w:rPr>
        <w:t>AJAX</w:t>
      </w:r>
      <w:r w:rsidRPr="00947D4D">
        <w:t xml:space="preserve"> </w:t>
      </w:r>
      <w:r>
        <w:t>à l’action que vous venez d’ajouter lorsque l’</w:t>
      </w:r>
      <w:r w:rsidRPr="00947D4D">
        <w:t xml:space="preserve">on clique sur un élément qui contient la class </w:t>
      </w:r>
      <w:r w:rsidRPr="00947D4D">
        <w:rPr>
          <w:b/>
          <w:bCs/>
        </w:rPr>
        <w:t>Favorite</w:t>
      </w:r>
      <w:r>
        <w:rPr>
          <w:b/>
          <w:bCs/>
        </w:rPr>
        <w:t xml:space="preserve">. </w:t>
      </w:r>
      <w:r w:rsidRPr="00947D4D">
        <w:t xml:space="preserve">Utilisez l’attribut que vous </w:t>
      </w:r>
      <w:r>
        <w:t>avez</w:t>
      </w:r>
      <w:r w:rsidRPr="00947D4D">
        <w:t xml:space="preserve"> ajout</w:t>
      </w:r>
      <w:r>
        <w:t>é</w:t>
      </w:r>
      <w:r w:rsidRPr="00947D4D">
        <w:t xml:space="preserve"> pour </w:t>
      </w:r>
      <w:r>
        <w:t xml:space="preserve">fournir </w:t>
      </w:r>
      <w:proofErr w:type="spellStart"/>
      <w:r>
        <w:t>l’Id</w:t>
      </w:r>
      <w:proofErr w:type="spellEnd"/>
      <w:r>
        <w:t xml:space="preserve"> du zombie sur lequel l’utilisateur a cliqué</w:t>
      </w:r>
      <w:r w:rsidRPr="00947D4D">
        <w:t>.</w:t>
      </w:r>
    </w:p>
    <w:p w14:paraId="3DEA0209" w14:textId="2AFA98A1" w:rsidR="00947D4D" w:rsidRPr="00947D4D" w:rsidRDefault="00947D4D" w:rsidP="00947D4D">
      <w:pPr>
        <w:pStyle w:val="Paragraphedeliste"/>
        <w:ind w:left="1440"/>
      </w:pPr>
    </w:p>
    <w:p w14:paraId="32ECCF4E" w14:textId="77777777" w:rsidR="00416486" w:rsidRDefault="00416486" w:rsidP="00181BAD"/>
    <w:p w14:paraId="7A8D56F1" w14:textId="77777777" w:rsidR="00D87949" w:rsidRDefault="00D87949">
      <w:pPr>
        <w:rPr>
          <w:caps/>
          <w:spacing w:val="15"/>
        </w:rPr>
      </w:pPr>
      <w:r>
        <w:br w:type="page"/>
      </w:r>
    </w:p>
    <w:p w14:paraId="115A5770" w14:textId="29534511" w:rsidR="001F6259" w:rsidRPr="00FB6EA4" w:rsidRDefault="001F6259" w:rsidP="001F6259">
      <w:pPr>
        <w:pStyle w:val="Titre2"/>
      </w:pPr>
      <w:r w:rsidRPr="00FB6EA4">
        <w:lastRenderedPageBreak/>
        <w:t xml:space="preserve">Ajouter </w:t>
      </w:r>
      <w:r w:rsidR="00FA46A6">
        <w:t>une vue modale sur Zombie/DEtails</w:t>
      </w:r>
    </w:p>
    <w:p w14:paraId="51D91909" w14:textId="11AEBE9E" w:rsidR="001F6259" w:rsidRDefault="001F6259" w:rsidP="001F6259">
      <w:pPr>
        <w:spacing w:after="160" w:line="259" w:lineRule="auto"/>
        <w:ind w:left="360"/>
      </w:pPr>
      <w:r>
        <w:t>L’objectif e</w:t>
      </w:r>
      <w:r w:rsidR="00FA46A6">
        <w:t>s</w:t>
      </w:r>
      <w:r>
        <w:t xml:space="preserve">t </w:t>
      </w:r>
      <w:r w:rsidR="005132E0">
        <w:t xml:space="preserve">d’afficher une </w:t>
      </w:r>
      <w:r w:rsidR="00CD30AE">
        <w:t xml:space="preserve">vue partielle modale en cliquant sur le bouton Details de la vue </w:t>
      </w:r>
      <w:r w:rsidR="000963B9">
        <w:t>_</w:t>
      </w:r>
      <w:proofErr w:type="spellStart"/>
      <w:r w:rsidR="000963B9" w:rsidRPr="000963B9">
        <w:rPr>
          <w:b/>
          <w:bCs/>
        </w:rPr>
        <w:t>ZombieCard</w:t>
      </w:r>
      <w:proofErr w:type="spellEnd"/>
      <w:r>
        <w:t xml:space="preserve"> </w:t>
      </w:r>
    </w:p>
    <w:p w14:paraId="5549D83D" w14:textId="267A7E48" w:rsidR="00872067" w:rsidRDefault="00872067" w:rsidP="00872067">
      <w:pPr>
        <w:pStyle w:val="Paragraphedeliste"/>
        <w:numPr>
          <w:ilvl w:val="0"/>
          <w:numId w:val="36"/>
        </w:numPr>
      </w:pPr>
      <w:r>
        <w:t>Créez une vue partielle Affichant le détail d’un zombie</w:t>
      </w:r>
      <w:r w:rsidR="00CB025E">
        <w:t xml:space="preserve"> </w:t>
      </w:r>
      <w:r w:rsidR="00CB025E" w:rsidRPr="00CB025E">
        <w:rPr>
          <w:b/>
          <w:bCs/>
        </w:rPr>
        <w:t>_</w:t>
      </w:r>
      <w:proofErr w:type="spellStart"/>
      <w:r w:rsidR="00CB025E" w:rsidRPr="00CB025E">
        <w:rPr>
          <w:b/>
          <w:bCs/>
        </w:rPr>
        <w:t>ZombieDetails</w:t>
      </w:r>
      <w:proofErr w:type="spellEnd"/>
    </w:p>
    <w:p w14:paraId="3A6CE2DE" w14:textId="656F4FD3" w:rsidR="00444A9C" w:rsidRDefault="00444A9C" w:rsidP="00444A9C">
      <w:pPr>
        <w:pStyle w:val="Paragraphedeliste"/>
        <w:numPr>
          <w:ilvl w:val="1"/>
          <w:numId w:val="36"/>
        </w:numPr>
      </w:pPr>
      <w:r>
        <w:t>La vue partielle doit afficher toutes les informations sauf l’image</w:t>
      </w:r>
      <w:r w:rsidR="00836E49">
        <w:t xml:space="preserve"> et </w:t>
      </w:r>
      <w:proofErr w:type="spellStart"/>
      <w:r w:rsidR="00836E49">
        <w:t>IsFavorite</w:t>
      </w:r>
      <w:proofErr w:type="spellEnd"/>
      <w:r>
        <w:t>.</w:t>
      </w:r>
    </w:p>
    <w:p w14:paraId="77732BC8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 w:rsidRPr="00D87949">
        <w:rPr>
          <w:rFonts w:ascii="Cascadia Mono" w:hAnsi="Cascadia Mono" w:cs="Cascadia Mono"/>
          <w:color w:val="2B91AF"/>
          <w:sz w:val="19"/>
          <w:szCs w:val="19"/>
        </w:rPr>
        <w:t>Zombie</w:t>
      </w:r>
    </w:p>
    <w:p w14:paraId="18638CFF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4D77F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94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D87949"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 w:rsidRPr="00D8794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6BFA35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D87949"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 w:rsidRPr="00D87949">
        <w:rPr>
          <w:rFonts w:ascii="Cascadia Mono" w:hAnsi="Cascadia Mono" w:cs="Cascadia Mono"/>
          <w:color w:val="800000"/>
          <w:sz w:val="19"/>
          <w:szCs w:val="19"/>
        </w:rPr>
        <w:t>4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D87949">
        <w:rPr>
          <w:rFonts w:ascii="Cascadia Mono" w:hAnsi="Cascadia Mono" w:cs="Cascadia Mono"/>
          <w:color w:val="000000"/>
          <w:sz w:val="19"/>
          <w:szCs w:val="19"/>
        </w:rPr>
        <w:t>Zombie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87949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6A7948" w14:textId="77777777" w:rsidR="00D87949" w:rsidRPr="00477702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77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77702">
        <w:rPr>
          <w:rFonts w:ascii="Cascadia Mono" w:hAnsi="Cascadia Mono" w:cs="Cascadia Mono"/>
          <w:color w:val="800000"/>
          <w:sz w:val="19"/>
          <w:szCs w:val="19"/>
          <w:lang w:val="en-US"/>
        </w:rPr>
        <w:t>hr</w:t>
      </w:r>
      <w:proofErr w:type="spellEnd"/>
      <w:r w:rsidRPr="00477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7702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ABB7135" w14:textId="77777777" w:rsidR="00D87949" w:rsidRPr="00CA6A11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7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6A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A6A11">
        <w:rPr>
          <w:rFonts w:ascii="Cascadia Mono" w:hAnsi="Cascadia Mono" w:cs="Cascadia Mono"/>
          <w:color w:val="800000"/>
          <w:sz w:val="19"/>
          <w:szCs w:val="19"/>
          <w:lang w:val="en-US"/>
        </w:rPr>
        <w:t>dl</w:t>
      </w:r>
      <w:r w:rsidRPr="00CA6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A1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A6A11">
        <w:rPr>
          <w:rFonts w:ascii="Cascadia Mono" w:hAnsi="Cascadia Mono" w:cs="Cascadia Mono"/>
          <w:color w:val="0000FF"/>
          <w:sz w:val="19"/>
          <w:szCs w:val="19"/>
          <w:lang w:val="en-US"/>
        </w:rPr>
        <w:t>="row"&gt;</w:t>
      </w:r>
    </w:p>
    <w:p w14:paraId="33F2E4FB" w14:textId="77777777" w:rsidR="00D87949" w:rsidRPr="00CA6A11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A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A6A11">
        <w:rPr>
          <w:rFonts w:ascii="Cascadia Mono" w:hAnsi="Cascadia Mono" w:cs="Cascadia Mono"/>
          <w:color w:val="800000"/>
          <w:sz w:val="19"/>
          <w:szCs w:val="19"/>
          <w:lang w:val="en-US"/>
        </w:rPr>
        <w:t>dt</w:t>
      </w:r>
      <w:r w:rsidRPr="00CA6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A1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CA6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A11">
        <w:rPr>
          <w:rFonts w:ascii="Cascadia Mono" w:hAnsi="Cascadia Mono" w:cs="Cascadia Mono"/>
          <w:color w:val="0000FF"/>
          <w:sz w:val="19"/>
          <w:szCs w:val="19"/>
          <w:lang w:val="en-US"/>
        </w:rPr>
        <w:t>= "col-sm-2"&gt;</w:t>
      </w:r>
    </w:p>
    <w:p w14:paraId="08474C26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@Html.DisplayNameFor(model =&gt; </w:t>
      </w:r>
      <w:proofErr w:type="spellStart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model.Name</w:t>
      </w:r>
      <w:proofErr w:type="spellEnd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24114EA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5CC16F3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"col-sm-10"&gt;</w:t>
      </w:r>
    </w:p>
    <w:p w14:paraId="019915C3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@Html.DisplayFor(model =&gt; </w:t>
      </w:r>
      <w:proofErr w:type="spellStart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model.Name</w:t>
      </w:r>
      <w:proofErr w:type="spellEnd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68E49721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486BD29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"col-sm-2"&gt;</w:t>
      </w:r>
    </w:p>
    <w:p w14:paraId="6013899C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@Html.DisplayNameFor(model =&gt; </w:t>
      </w:r>
      <w:proofErr w:type="spellStart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model.ShortDesc</w:t>
      </w:r>
      <w:proofErr w:type="spellEnd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68931CF5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ECAC36F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"col-sm-10"&gt;</w:t>
      </w:r>
    </w:p>
    <w:p w14:paraId="73B870C2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@Html.DisplayFor(model =&gt; </w:t>
      </w:r>
      <w:proofErr w:type="spellStart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model.ShortDesc</w:t>
      </w:r>
      <w:proofErr w:type="spellEnd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5CAB100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BF4FD7A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"col-sm-2"&gt;</w:t>
      </w:r>
    </w:p>
    <w:p w14:paraId="10AD1F2B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@Html.DisplayNameFor(model =&gt; </w:t>
      </w:r>
      <w:proofErr w:type="spellStart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model.Point</w:t>
      </w:r>
      <w:proofErr w:type="spellEnd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C917309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2F705DF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"col-sm-10"&gt;</w:t>
      </w:r>
    </w:p>
    <w:p w14:paraId="69A9218A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@Html.DisplayFor(model =&gt; </w:t>
      </w:r>
      <w:proofErr w:type="spellStart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model.Point</w:t>
      </w:r>
      <w:proofErr w:type="spellEnd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187889B2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3472DFB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"col-sm-2"&gt;</w:t>
      </w:r>
    </w:p>
    <w:p w14:paraId="3CBBD87D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@Html.DisplayNameFor(model =&gt; </w:t>
      </w:r>
      <w:proofErr w:type="spellStart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model.Force</w:t>
      </w:r>
      <w:proofErr w:type="spellEnd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D6D193E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D6E0D3B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"col-sm-10"&gt;</w:t>
      </w:r>
    </w:p>
    <w:p w14:paraId="71FE62A1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@Html.DisplayFor(model =&gt; </w:t>
      </w:r>
      <w:proofErr w:type="spellStart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model.Force</w:t>
      </w:r>
      <w:proofErr w:type="spellEnd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71A9E4B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3377AFC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"col-sm-2"&gt;</w:t>
      </w:r>
    </w:p>
    <w:p w14:paraId="62760A49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@Html.DisplayNameFor(model =&gt; </w:t>
      </w:r>
      <w:proofErr w:type="spellStart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model.ZombieType</w:t>
      </w:r>
      <w:proofErr w:type="spellEnd"/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65756C35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dt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4C5175A" w14:textId="77777777" w:rsidR="00D87949" w:rsidRPr="00480C96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480C96">
        <w:rPr>
          <w:rFonts w:ascii="Cascadia Mono" w:hAnsi="Cascadia Mono" w:cs="Cascadia Mono"/>
          <w:color w:val="800000"/>
          <w:sz w:val="19"/>
          <w:szCs w:val="19"/>
          <w:lang w:val="en-CA"/>
        </w:rPr>
        <w:t>dd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480C9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80C96">
        <w:rPr>
          <w:rFonts w:ascii="Cascadia Mono" w:hAnsi="Cascadia Mono" w:cs="Cascadia Mono"/>
          <w:color w:val="0000FF"/>
          <w:sz w:val="19"/>
          <w:szCs w:val="19"/>
          <w:lang w:val="en-CA"/>
        </w:rPr>
        <w:t>= "col-sm-10"&gt;</w:t>
      </w:r>
    </w:p>
    <w:p w14:paraId="781DB953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@Html.DisplayFor(model =&gt; </w:t>
      </w:r>
      <w:proofErr w:type="spellStart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model.ZombieType.TypeName</w:t>
      </w:r>
      <w:proofErr w:type="spellEnd"/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75B98FE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87949">
        <w:rPr>
          <w:rFonts w:ascii="Cascadia Mono" w:hAnsi="Cascadia Mono" w:cs="Cascadia Mono"/>
          <w:color w:val="800000"/>
          <w:sz w:val="19"/>
          <w:szCs w:val="19"/>
        </w:rPr>
        <w:t>dd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91B39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94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87949">
        <w:rPr>
          <w:rFonts w:ascii="Cascadia Mono" w:hAnsi="Cascadia Mono" w:cs="Cascadia Mono"/>
          <w:color w:val="800000"/>
          <w:sz w:val="19"/>
          <w:szCs w:val="19"/>
        </w:rPr>
        <w:t>dl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66101A" w14:textId="77777777" w:rsidR="00D87949" w:rsidRPr="00D87949" w:rsidRDefault="00D87949" w:rsidP="00D87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794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8794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D8794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AC7CFA" w14:textId="77777777" w:rsidR="00836E49" w:rsidRPr="00D007F0" w:rsidRDefault="00836E49" w:rsidP="00D87949"/>
    <w:p w14:paraId="10A254B3" w14:textId="41578303" w:rsidR="001F6259" w:rsidRDefault="001F6259" w:rsidP="00872067">
      <w:pPr>
        <w:pStyle w:val="Paragraphedeliste"/>
        <w:numPr>
          <w:ilvl w:val="0"/>
          <w:numId w:val="36"/>
        </w:numPr>
      </w:pPr>
      <w:r>
        <w:t xml:space="preserve">Ouvrez la </w:t>
      </w:r>
      <w:r w:rsidR="00013F8A">
        <w:t>vue _</w:t>
      </w:r>
      <w:proofErr w:type="spellStart"/>
      <w:r w:rsidR="006D4079" w:rsidRPr="00947D4D">
        <w:rPr>
          <w:b/>
          <w:bCs/>
        </w:rPr>
        <w:t>ZombieCard</w:t>
      </w:r>
      <w:proofErr w:type="spellEnd"/>
    </w:p>
    <w:p w14:paraId="44EE158F" w14:textId="70958E8C" w:rsidR="006D4079" w:rsidRDefault="006D4079" w:rsidP="00872067">
      <w:pPr>
        <w:pStyle w:val="Paragraphedeliste"/>
        <w:numPr>
          <w:ilvl w:val="0"/>
          <w:numId w:val="36"/>
        </w:numPr>
      </w:pPr>
      <w:r>
        <w:t>Ajoutez le code nécessaire afin d’</w:t>
      </w:r>
      <w:r w:rsidR="002F49A8">
        <w:t>appeler la vue partielle affichant des détails pour le zombie</w:t>
      </w:r>
      <w:r w:rsidR="00872067">
        <w:t xml:space="preserve"> concerné</w:t>
      </w:r>
      <w:r w:rsidR="006B2A5F">
        <w:t xml:space="preserve"> en modal. Utilisez un call Ajax </w:t>
      </w:r>
      <w:r w:rsidR="006E514D">
        <w:t>pour afficher l’information.</w:t>
      </w:r>
    </w:p>
    <w:p w14:paraId="7CA2E614" w14:textId="77777777" w:rsidR="00CB3535" w:rsidRDefault="00CB3535">
      <w:r>
        <w:br w:type="page"/>
      </w:r>
    </w:p>
    <w:p w14:paraId="3021878F" w14:textId="0334E78E" w:rsidR="001F6259" w:rsidRDefault="006E514D" w:rsidP="00CB3535">
      <w:pPr>
        <w:pStyle w:val="Paragraphedeliste"/>
        <w:numPr>
          <w:ilvl w:val="0"/>
          <w:numId w:val="36"/>
        </w:numPr>
      </w:pPr>
      <w:r>
        <w:lastRenderedPageBreak/>
        <w:t>Essayez par vous-mêmes en consultant le PowerPoint et le laboratoire précédent.</w:t>
      </w:r>
      <w:r w:rsidR="00CB3535">
        <w:t xml:space="preserve"> Les grandes lignes :</w:t>
      </w:r>
    </w:p>
    <w:p w14:paraId="51A1DCF7" w14:textId="2D3D3026" w:rsidR="00264D37" w:rsidRDefault="00264D37" w:rsidP="00CB3535">
      <w:pPr>
        <w:pStyle w:val="Paragraphedeliste"/>
        <w:numPr>
          <w:ilvl w:val="1"/>
          <w:numId w:val="36"/>
        </w:numPr>
      </w:pPr>
      <w:r>
        <w:t xml:space="preserve">Ajouter une action Details qui dans </w:t>
      </w:r>
      <w:proofErr w:type="spellStart"/>
      <w:r w:rsidRPr="00264D37">
        <w:rPr>
          <w:b/>
          <w:bCs/>
        </w:rPr>
        <w:t>ZombieController</w:t>
      </w:r>
      <w:proofErr w:type="spellEnd"/>
      <w:r>
        <w:t xml:space="preserve"> qui </w:t>
      </w:r>
      <w:proofErr w:type="spellStart"/>
      <w:r>
        <w:t>retoune</w:t>
      </w:r>
      <w:proofErr w:type="spellEnd"/>
      <w:r>
        <w:t xml:space="preserve"> la vue partielle _</w:t>
      </w:r>
      <w:proofErr w:type="spellStart"/>
      <w:r w:rsidRPr="00264D37">
        <w:rPr>
          <w:b/>
          <w:bCs/>
        </w:rPr>
        <w:t>ZombieDetails</w:t>
      </w:r>
      <w:proofErr w:type="spellEnd"/>
      <w:r>
        <w:t xml:space="preserve"> d’un zombie (N’oubliez pas qu’il est possible de la tester)</w:t>
      </w:r>
    </w:p>
    <w:p w14:paraId="5A19EA56" w14:textId="672BF292" w:rsidR="00264D37" w:rsidRDefault="00264D37" w:rsidP="00264D37">
      <w:pPr>
        <w:pStyle w:val="Paragraphedeliste"/>
        <w:numPr>
          <w:ilvl w:val="1"/>
          <w:numId w:val="36"/>
        </w:numPr>
      </w:pPr>
      <w:r>
        <w:t xml:space="preserve">Ajouter une class </w:t>
      </w:r>
      <w:proofErr w:type="spellStart"/>
      <w:r w:rsidRPr="00264D37">
        <w:rPr>
          <w:b/>
          <w:bCs/>
        </w:rPr>
        <w:t>detailBtn</w:t>
      </w:r>
      <w:proofErr w:type="spellEnd"/>
      <w:r>
        <w:t xml:space="preserve"> sur le bouton </w:t>
      </w:r>
      <w:proofErr w:type="spellStart"/>
      <w:r w:rsidRPr="00264D37">
        <w:rPr>
          <w:b/>
          <w:bCs/>
        </w:rPr>
        <w:t>details</w:t>
      </w:r>
      <w:proofErr w:type="spellEnd"/>
      <w:r>
        <w:t xml:space="preserve"> de _</w:t>
      </w:r>
      <w:proofErr w:type="spellStart"/>
      <w:r w:rsidRPr="00264D37">
        <w:rPr>
          <w:b/>
          <w:bCs/>
        </w:rPr>
        <w:t>ZombieCard</w:t>
      </w:r>
      <w:proofErr w:type="spellEnd"/>
      <w:r>
        <w:rPr>
          <w:b/>
          <w:bCs/>
        </w:rPr>
        <w:t xml:space="preserve"> </w:t>
      </w:r>
      <w:r w:rsidRPr="00264D37">
        <w:t xml:space="preserve">pour nous permettre de facilement écrire notre </w:t>
      </w:r>
      <w:r w:rsidRPr="00264D37">
        <w:rPr>
          <w:b/>
          <w:bCs/>
        </w:rPr>
        <w:t>jQuery</w:t>
      </w:r>
    </w:p>
    <w:p w14:paraId="19C3E31A" w14:textId="4491916B" w:rsidR="00CB3535" w:rsidRDefault="002C2F52" w:rsidP="00CB3535">
      <w:pPr>
        <w:pStyle w:val="Paragraphedeliste"/>
        <w:numPr>
          <w:ilvl w:val="1"/>
          <w:numId w:val="36"/>
        </w:numPr>
      </w:pPr>
      <w:r>
        <w:t>Ajouter le div modal dans la vue Zombie/Index</w:t>
      </w:r>
    </w:p>
    <w:p w14:paraId="2587DAD8" w14:textId="58D027BE" w:rsidR="002C2F52" w:rsidRDefault="002C2F52" w:rsidP="00CB3535">
      <w:pPr>
        <w:pStyle w:val="Paragraphedeliste"/>
        <w:numPr>
          <w:ilvl w:val="1"/>
          <w:numId w:val="36"/>
        </w:numPr>
      </w:pPr>
      <w:r>
        <w:t xml:space="preserve">Ajouter un script pour </w:t>
      </w:r>
      <w:r w:rsidR="00264D37">
        <w:t>faire un appel AJAX lorsque l’on clique sur un bouton détails et afficher le contenu retourné dans le modal</w:t>
      </w:r>
    </w:p>
    <w:p w14:paraId="630D733C" w14:textId="77777777" w:rsidR="00CB3535" w:rsidRPr="00047B61" w:rsidRDefault="00CB3535" w:rsidP="00181BAD"/>
    <w:p w14:paraId="579D4BA4" w14:textId="77777777" w:rsidR="00416486" w:rsidRPr="00047B61" w:rsidRDefault="00416486" w:rsidP="00181BAD"/>
    <w:p w14:paraId="1842FA72" w14:textId="0AEC0B6E" w:rsidR="00CB025E" w:rsidRDefault="00CB025E">
      <w:pPr>
        <w:rPr>
          <w:caps/>
          <w:spacing w:val="15"/>
        </w:rPr>
      </w:pPr>
    </w:p>
    <w:p w14:paraId="2FC2E06F" w14:textId="444B4FD8" w:rsidR="00A53515" w:rsidRPr="0045328E" w:rsidRDefault="00A53515" w:rsidP="00A53515">
      <w:pPr>
        <w:pStyle w:val="Titre2"/>
      </w:pPr>
      <w:r w:rsidRPr="0045328E">
        <w:t xml:space="preserve">Commentaires et validation (Commit) des changements dans le code </w:t>
      </w:r>
    </w:p>
    <w:p w14:paraId="6228C323" w14:textId="77777777" w:rsidR="00A53515" w:rsidRPr="0045328E" w:rsidRDefault="00A53515" w:rsidP="00636158">
      <w:pPr>
        <w:pStyle w:val="Paragraphedeliste"/>
        <w:numPr>
          <w:ilvl w:val="0"/>
          <w:numId w:val="4"/>
        </w:numPr>
        <w:spacing w:before="0" w:after="160" w:line="259" w:lineRule="auto"/>
      </w:pPr>
      <w:r>
        <w:t>Faites un dernier</w:t>
      </w:r>
      <w:r w:rsidRPr="0045328E">
        <w:t xml:space="preserve"> </w:t>
      </w:r>
      <w:r w:rsidRPr="0045328E">
        <w:rPr>
          <w:b/>
          <w:bCs/>
        </w:rPr>
        <w:t>Commit</w:t>
      </w:r>
    </w:p>
    <w:p w14:paraId="50D2F420" w14:textId="77777777" w:rsidR="00A53515" w:rsidRPr="0045328E" w:rsidRDefault="00A53515" w:rsidP="00636158">
      <w:pPr>
        <w:pStyle w:val="Paragraphedeliste"/>
        <w:numPr>
          <w:ilvl w:val="0"/>
          <w:numId w:val="4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proofErr w:type="spellStart"/>
      <w:r w:rsidRPr="0045328E">
        <w:rPr>
          <w:b/>
          <w:bCs/>
        </w:rPr>
        <w:t>Remote</w:t>
      </w:r>
      <w:proofErr w:type="spellEnd"/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17FF5524" wp14:editId="3971F4C2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B4B2" w14:textId="2942EB4D" w:rsidR="00A53515" w:rsidRPr="003F2165" w:rsidRDefault="00A53515" w:rsidP="00636158">
      <w:pPr>
        <w:pStyle w:val="Paragraphedeliste"/>
        <w:numPr>
          <w:ilvl w:val="0"/>
          <w:numId w:val="4"/>
        </w:numPr>
        <w:spacing w:before="0" w:after="160" w:line="256" w:lineRule="auto"/>
        <w:rPr>
          <w:u w:val="single"/>
        </w:rPr>
      </w:pPr>
      <w:r w:rsidRPr="003F2165">
        <w:t xml:space="preserve">Merge la branche </w:t>
      </w:r>
      <w:r w:rsidRPr="007752B5">
        <w:rPr>
          <w:b/>
          <w:bCs/>
        </w:rPr>
        <w:t>FCT</w:t>
      </w:r>
      <w:r>
        <w:rPr>
          <w:b/>
          <w:bCs/>
        </w:rPr>
        <w:t xml:space="preserve"> _</w:t>
      </w:r>
      <w:r w:rsidR="00733714" w:rsidRPr="00733714">
        <w:rPr>
          <w:b/>
          <w:bCs/>
        </w:rPr>
        <w:t xml:space="preserve"> </w:t>
      </w:r>
      <w:r w:rsidR="007D2E44">
        <w:rPr>
          <w:b/>
          <w:bCs/>
        </w:rPr>
        <w:t>JQuery</w:t>
      </w:r>
      <w:r w:rsidR="007D2E44" w:rsidRPr="003F2165">
        <w:t xml:space="preserve"> </w:t>
      </w:r>
      <w:r w:rsidRPr="003F2165">
        <w:t xml:space="preserve">dans la branche </w:t>
      </w:r>
      <w:r w:rsidRPr="003F2165">
        <w:rPr>
          <w:b/>
          <w:bCs/>
        </w:rPr>
        <w:t xml:space="preserve">Main </w:t>
      </w:r>
      <w:r w:rsidRPr="003F2165">
        <w:t xml:space="preserve">et faites un </w:t>
      </w:r>
      <w:r w:rsidRPr="003F2165">
        <w:rPr>
          <w:b/>
          <w:bCs/>
        </w:rPr>
        <w:t>dernier push.</w:t>
      </w:r>
    </w:p>
    <w:p w14:paraId="18ABF5BF" w14:textId="77777777" w:rsidR="00A53515" w:rsidRPr="005D3E5A" w:rsidRDefault="00A53515" w:rsidP="00A53515">
      <w:r w:rsidRPr="00B24160">
        <w:rPr>
          <w:b/>
          <w:bCs/>
          <w:sz w:val="28"/>
          <w:szCs w:val="28"/>
          <w:u w:val="single"/>
          <w:lang w:val="en-CA"/>
        </w:rPr>
        <w:t xml:space="preserve">Fin du </w:t>
      </w:r>
      <w:proofErr w:type="spellStart"/>
      <w:r w:rsidRPr="00B24160">
        <w:rPr>
          <w:b/>
          <w:bCs/>
          <w:sz w:val="28"/>
          <w:szCs w:val="28"/>
          <w:u w:val="single"/>
          <w:lang w:val="en-CA"/>
        </w:rPr>
        <w:t>laboratoire</w:t>
      </w:r>
      <w:proofErr w:type="spellEnd"/>
      <w:r w:rsidRPr="00B24160">
        <w:rPr>
          <w:b/>
          <w:bCs/>
          <w:sz w:val="28"/>
          <w:szCs w:val="28"/>
          <w:u w:val="single"/>
          <w:lang w:val="en-CA"/>
        </w:rPr>
        <w:t>!</w:t>
      </w:r>
    </w:p>
    <w:sectPr w:rsidR="00A53515" w:rsidRPr="005D3E5A" w:rsidSect="000440BA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3CE0" w14:textId="77777777" w:rsidR="00AD080B" w:rsidRDefault="00AD080B" w:rsidP="000440BA">
      <w:r>
        <w:separator/>
      </w:r>
    </w:p>
  </w:endnote>
  <w:endnote w:type="continuationSeparator" w:id="0">
    <w:p w14:paraId="20BFFA1A" w14:textId="77777777" w:rsidR="00AD080B" w:rsidRDefault="00AD080B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7392D51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 w:rsidR="00CB025E">
      <w:t xml:space="preserve"> et Mathieu Briau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D917" w14:textId="77777777" w:rsidR="00AD080B" w:rsidRDefault="00AD080B" w:rsidP="000440BA">
      <w:r>
        <w:separator/>
      </w:r>
    </w:p>
  </w:footnote>
  <w:footnote w:type="continuationSeparator" w:id="0">
    <w:p w14:paraId="13C1043F" w14:textId="77777777" w:rsidR="00AD080B" w:rsidRDefault="00AD080B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76C4F74A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600B3E">
      <w:t>3W6</w:t>
    </w:r>
    <w:r>
      <w:t xml:space="preserve"> Programmation Web </w:t>
    </w:r>
    <w:r w:rsidR="00196854">
      <w:t>transactionnelle</w:t>
    </w:r>
    <w:r>
      <w:tab/>
    </w:r>
    <w:r>
      <w:tab/>
    </w:r>
    <w:r w:rsidR="00004DFC">
      <w:t xml:space="preserve">séance </w:t>
    </w:r>
    <w:r w:rsidR="00480C96">
      <w:t>2</w:t>
    </w:r>
    <w:r w:rsidR="00576EA7">
      <w:t>4</w:t>
    </w:r>
    <w:r w:rsidR="00004DFC">
      <w:t xml:space="preserve"> Laboratoire </w:t>
    </w:r>
    <w:r w:rsidR="00264BE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2C6"/>
    <w:multiLevelType w:val="hybridMultilevel"/>
    <w:tmpl w:val="3FE213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4C86"/>
    <w:multiLevelType w:val="hybridMultilevel"/>
    <w:tmpl w:val="55783B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31A8"/>
    <w:multiLevelType w:val="hybridMultilevel"/>
    <w:tmpl w:val="EA30E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F6F7C"/>
    <w:multiLevelType w:val="hybridMultilevel"/>
    <w:tmpl w:val="D54A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D04C8"/>
    <w:multiLevelType w:val="hybridMultilevel"/>
    <w:tmpl w:val="3FE213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6143D"/>
    <w:multiLevelType w:val="hybridMultilevel"/>
    <w:tmpl w:val="571A1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043FF"/>
    <w:multiLevelType w:val="hybridMultilevel"/>
    <w:tmpl w:val="88269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432AC"/>
    <w:multiLevelType w:val="hybridMultilevel"/>
    <w:tmpl w:val="8678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3591E"/>
    <w:multiLevelType w:val="hybridMultilevel"/>
    <w:tmpl w:val="80107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17CF1"/>
    <w:multiLevelType w:val="hybridMultilevel"/>
    <w:tmpl w:val="BC603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75787"/>
    <w:multiLevelType w:val="hybridMultilevel"/>
    <w:tmpl w:val="9934F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97505"/>
    <w:multiLevelType w:val="hybridMultilevel"/>
    <w:tmpl w:val="80107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14526"/>
    <w:multiLevelType w:val="hybridMultilevel"/>
    <w:tmpl w:val="2AAC6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81B42"/>
    <w:multiLevelType w:val="hybridMultilevel"/>
    <w:tmpl w:val="3FE213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81890"/>
    <w:multiLevelType w:val="hybridMultilevel"/>
    <w:tmpl w:val="F51A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14226"/>
    <w:multiLevelType w:val="hybridMultilevel"/>
    <w:tmpl w:val="88269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86BDD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B14F9"/>
    <w:multiLevelType w:val="hybridMultilevel"/>
    <w:tmpl w:val="C5841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D43AD"/>
    <w:multiLevelType w:val="hybridMultilevel"/>
    <w:tmpl w:val="FB8604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9044F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145B"/>
    <w:multiLevelType w:val="hybridMultilevel"/>
    <w:tmpl w:val="1F72D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9506D"/>
    <w:multiLevelType w:val="hybridMultilevel"/>
    <w:tmpl w:val="630E8C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A3BA4"/>
    <w:multiLevelType w:val="hybridMultilevel"/>
    <w:tmpl w:val="9E801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E1153"/>
    <w:multiLevelType w:val="hybridMultilevel"/>
    <w:tmpl w:val="EA30E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B0E86"/>
    <w:multiLevelType w:val="hybridMultilevel"/>
    <w:tmpl w:val="D54AF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87022"/>
    <w:multiLevelType w:val="hybridMultilevel"/>
    <w:tmpl w:val="2154F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4C15"/>
    <w:multiLevelType w:val="hybridMultilevel"/>
    <w:tmpl w:val="32E266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B6BB3"/>
    <w:multiLevelType w:val="hybridMultilevel"/>
    <w:tmpl w:val="062AE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56CCA"/>
    <w:multiLevelType w:val="hybridMultilevel"/>
    <w:tmpl w:val="23105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47799"/>
    <w:multiLevelType w:val="hybridMultilevel"/>
    <w:tmpl w:val="167045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F7868"/>
    <w:multiLevelType w:val="hybridMultilevel"/>
    <w:tmpl w:val="228247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F7AC6"/>
    <w:multiLevelType w:val="hybridMultilevel"/>
    <w:tmpl w:val="94D4F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A1EDF"/>
    <w:multiLevelType w:val="hybridMultilevel"/>
    <w:tmpl w:val="E230F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05387">
    <w:abstractNumId w:val="30"/>
    <w:lvlOverride w:ilvl="0">
      <w:startOverride w:val="1"/>
    </w:lvlOverride>
  </w:num>
  <w:num w:numId="2" w16cid:durableId="1645963202">
    <w:abstractNumId w:val="5"/>
  </w:num>
  <w:num w:numId="3" w16cid:durableId="956374107">
    <w:abstractNumId w:val="31"/>
  </w:num>
  <w:num w:numId="4" w16cid:durableId="1075974710">
    <w:abstractNumId w:val="11"/>
  </w:num>
  <w:num w:numId="5" w16cid:durableId="1967346948">
    <w:abstractNumId w:val="20"/>
  </w:num>
  <w:num w:numId="6" w16cid:durableId="1564634520">
    <w:abstractNumId w:val="7"/>
  </w:num>
  <w:num w:numId="7" w16cid:durableId="2018339421">
    <w:abstractNumId w:val="16"/>
  </w:num>
  <w:num w:numId="8" w16cid:durableId="813258279">
    <w:abstractNumId w:val="8"/>
  </w:num>
  <w:num w:numId="9" w16cid:durableId="1560553369">
    <w:abstractNumId w:val="24"/>
  </w:num>
  <w:num w:numId="10" w16cid:durableId="1463307258">
    <w:abstractNumId w:val="29"/>
  </w:num>
  <w:num w:numId="11" w16cid:durableId="1826241662">
    <w:abstractNumId w:val="33"/>
  </w:num>
  <w:num w:numId="12" w16cid:durableId="735590887">
    <w:abstractNumId w:val="2"/>
  </w:num>
  <w:num w:numId="13" w16cid:durableId="111093683">
    <w:abstractNumId w:val="1"/>
  </w:num>
  <w:num w:numId="14" w16cid:durableId="2105612739">
    <w:abstractNumId w:val="34"/>
  </w:num>
  <w:num w:numId="15" w16cid:durableId="1045175675">
    <w:abstractNumId w:val="18"/>
  </w:num>
  <w:num w:numId="16" w16cid:durableId="1847940246">
    <w:abstractNumId w:val="26"/>
  </w:num>
  <w:num w:numId="17" w16cid:durableId="421147382">
    <w:abstractNumId w:val="27"/>
  </w:num>
  <w:num w:numId="18" w16cid:durableId="213930967">
    <w:abstractNumId w:val="13"/>
  </w:num>
  <w:num w:numId="19" w16cid:durableId="8994141">
    <w:abstractNumId w:val="35"/>
  </w:num>
  <w:num w:numId="20" w16cid:durableId="1784181407">
    <w:abstractNumId w:val="10"/>
  </w:num>
  <w:num w:numId="21" w16cid:durableId="972903327">
    <w:abstractNumId w:val="3"/>
  </w:num>
  <w:num w:numId="22" w16cid:durableId="194582379">
    <w:abstractNumId w:val="12"/>
  </w:num>
  <w:num w:numId="23" w16cid:durableId="1006325739">
    <w:abstractNumId w:val="17"/>
  </w:num>
  <w:num w:numId="24" w16cid:durableId="1195073556">
    <w:abstractNumId w:val="15"/>
  </w:num>
  <w:num w:numId="25" w16cid:durableId="1314407993">
    <w:abstractNumId w:val="23"/>
  </w:num>
  <w:num w:numId="26" w16cid:durableId="1550412701">
    <w:abstractNumId w:val="25"/>
  </w:num>
  <w:num w:numId="27" w16cid:durableId="274020734">
    <w:abstractNumId w:val="28"/>
  </w:num>
  <w:num w:numId="28" w16cid:durableId="2133480424">
    <w:abstractNumId w:val="19"/>
  </w:num>
  <w:num w:numId="29" w16cid:durableId="446193618">
    <w:abstractNumId w:val="9"/>
  </w:num>
  <w:num w:numId="30" w16cid:durableId="452557296">
    <w:abstractNumId w:val="21"/>
  </w:num>
  <w:num w:numId="31" w16cid:durableId="1804540906">
    <w:abstractNumId w:val="14"/>
  </w:num>
  <w:num w:numId="32" w16cid:durableId="176312424">
    <w:abstractNumId w:val="32"/>
  </w:num>
  <w:num w:numId="33" w16cid:durableId="1342469970">
    <w:abstractNumId w:val="22"/>
  </w:num>
  <w:num w:numId="34" w16cid:durableId="1491092017">
    <w:abstractNumId w:val="0"/>
  </w:num>
  <w:num w:numId="35" w16cid:durableId="473333577">
    <w:abstractNumId w:val="4"/>
  </w:num>
  <w:num w:numId="36" w16cid:durableId="35862644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3C1E"/>
    <w:rsid w:val="00004DFC"/>
    <w:rsid w:val="00007929"/>
    <w:rsid w:val="00013F8A"/>
    <w:rsid w:val="00020C3F"/>
    <w:rsid w:val="000223F6"/>
    <w:rsid w:val="0002402B"/>
    <w:rsid w:val="00032506"/>
    <w:rsid w:val="000325D1"/>
    <w:rsid w:val="00033E2F"/>
    <w:rsid w:val="000359A7"/>
    <w:rsid w:val="000417B7"/>
    <w:rsid w:val="00043846"/>
    <w:rsid w:val="000440BA"/>
    <w:rsid w:val="000452C4"/>
    <w:rsid w:val="00047B61"/>
    <w:rsid w:val="00050A7F"/>
    <w:rsid w:val="00050D72"/>
    <w:rsid w:val="00051253"/>
    <w:rsid w:val="00053D3D"/>
    <w:rsid w:val="00053DD8"/>
    <w:rsid w:val="00063546"/>
    <w:rsid w:val="00064068"/>
    <w:rsid w:val="00065839"/>
    <w:rsid w:val="00071745"/>
    <w:rsid w:val="00082260"/>
    <w:rsid w:val="00083C33"/>
    <w:rsid w:val="000963B9"/>
    <w:rsid w:val="00096E9F"/>
    <w:rsid w:val="00097EB8"/>
    <w:rsid w:val="000A0085"/>
    <w:rsid w:val="000A341C"/>
    <w:rsid w:val="000A501E"/>
    <w:rsid w:val="000A57B1"/>
    <w:rsid w:val="000A601C"/>
    <w:rsid w:val="000B09F0"/>
    <w:rsid w:val="000B0CA2"/>
    <w:rsid w:val="000B0D93"/>
    <w:rsid w:val="000B4801"/>
    <w:rsid w:val="000C0FD2"/>
    <w:rsid w:val="000C1240"/>
    <w:rsid w:val="000C1DCC"/>
    <w:rsid w:val="000C2C8B"/>
    <w:rsid w:val="000D0699"/>
    <w:rsid w:val="000E230D"/>
    <w:rsid w:val="000E2A16"/>
    <w:rsid w:val="000E3E08"/>
    <w:rsid w:val="000E4E17"/>
    <w:rsid w:val="000E51AA"/>
    <w:rsid w:val="000E7516"/>
    <w:rsid w:val="000E7891"/>
    <w:rsid w:val="000F0211"/>
    <w:rsid w:val="000F4766"/>
    <w:rsid w:val="000F5112"/>
    <w:rsid w:val="001013C4"/>
    <w:rsid w:val="00103BAC"/>
    <w:rsid w:val="0010777E"/>
    <w:rsid w:val="00111D92"/>
    <w:rsid w:val="00121F4B"/>
    <w:rsid w:val="00123228"/>
    <w:rsid w:val="00125086"/>
    <w:rsid w:val="00125AB5"/>
    <w:rsid w:val="00137309"/>
    <w:rsid w:val="001420F9"/>
    <w:rsid w:val="0014710A"/>
    <w:rsid w:val="00156BF6"/>
    <w:rsid w:val="001643F3"/>
    <w:rsid w:val="00166867"/>
    <w:rsid w:val="00171D66"/>
    <w:rsid w:val="00181616"/>
    <w:rsid w:val="00181BAD"/>
    <w:rsid w:val="00181CBA"/>
    <w:rsid w:val="00184313"/>
    <w:rsid w:val="00185EC2"/>
    <w:rsid w:val="00193D13"/>
    <w:rsid w:val="00194084"/>
    <w:rsid w:val="00194BD2"/>
    <w:rsid w:val="00195EDD"/>
    <w:rsid w:val="001966B2"/>
    <w:rsid w:val="00196854"/>
    <w:rsid w:val="001A040D"/>
    <w:rsid w:val="001A0DB0"/>
    <w:rsid w:val="001A3296"/>
    <w:rsid w:val="001A5B72"/>
    <w:rsid w:val="001A7245"/>
    <w:rsid w:val="001B0166"/>
    <w:rsid w:val="001B2327"/>
    <w:rsid w:val="001B716A"/>
    <w:rsid w:val="001B7F8B"/>
    <w:rsid w:val="001C35D2"/>
    <w:rsid w:val="001C3C67"/>
    <w:rsid w:val="001C44A3"/>
    <w:rsid w:val="001C69EF"/>
    <w:rsid w:val="001D0EC2"/>
    <w:rsid w:val="001D283E"/>
    <w:rsid w:val="001D425B"/>
    <w:rsid w:val="001D6D88"/>
    <w:rsid w:val="001D7AC6"/>
    <w:rsid w:val="001F0606"/>
    <w:rsid w:val="001F6259"/>
    <w:rsid w:val="001F74EE"/>
    <w:rsid w:val="001F7A11"/>
    <w:rsid w:val="001F7F00"/>
    <w:rsid w:val="0020178C"/>
    <w:rsid w:val="00203A45"/>
    <w:rsid w:val="0021269E"/>
    <w:rsid w:val="0021499D"/>
    <w:rsid w:val="00215151"/>
    <w:rsid w:val="002206CC"/>
    <w:rsid w:val="002256C1"/>
    <w:rsid w:val="00231931"/>
    <w:rsid w:val="00234A22"/>
    <w:rsid w:val="00234C76"/>
    <w:rsid w:val="00235BD1"/>
    <w:rsid w:val="002424B4"/>
    <w:rsid w:val="00242827"/>
    <w:rsid w:val="002453B3"/>
    <w:rsid w:val="00246E83"/>
    <w:rsid w:val="00247D88"/>
    <w:rsid w:val="0025194C"/>
    <w:rsid w:val="00252296"/>
    <w:rsid w:val="00253AF2"/>
    <w:rsid w:val="00261686"/>
    <w:rsid w:val="00261FA3"/>
    <w:rsid w:val="00264BE9"/>
    <w:rsid w:val="00264D37"/>
    <w:rsid w:val="00265370"/>
    <w:rsid w:val="00270FE7"/>
    <w:rsid w:val="002715DB"/>
    <w:rsid w:val="0027425A"/>
    <w:rsid w:val="002809FB"/>
    <w:rsid w:val="002859F1"/>
    <w:rsid w:val="00291FF1"/>
    <w:rsid w:val="002925D9"/>
    <w:rsid w:val="00293877"/>
    <w:rsid w:val="00294538"/>
    <w:rsid w:val="00294642"/>
    <w:rsid w:val="002A01D7"/>
    <w:rsid w:val="002A2BB7"/>
    <w:rsid w:val="002A3B4D"/>
    <w:rsid w:val="002A66F5"/>
    <w:rsid w:val="002B61D7"/>
    <w:rsid w:val="002B76BF"/>
    <w:rsid w:val="002B7832"/>
    <w:rsid w:val="002C12B1"/>
    <w:rsid w:val="002C1F4E"/>
    <w:rsid w:val="002C22E1"/>
    <w:rsid w:val="002C2F52"/>
    <w:rsid w:val="002C5B90"/>
    <w:rsid w:val="002C7602"/>
    <w:rsid w:val="002E0415"/>
    <w:rsid w:val="002E0E36"/>
    <w:rsid w:val="002E19E4"/>
    <w:rsid w:val="002E2579"/>
    <w:rsid w:val="002E28D2"/>
    <w:rsid w:val="002E34C2"/>
    <w:rsid w:val="002E4188"/>
    <w:rsid w:val="002F49A8"/>
    <w:rsid w:val="003022EF"/>
    <w:rsid w:val="003044E7"/>
    <w:rsid w:val="0030497F"/>
    <w:rsid w:val="00305784"/>
    <w:rsid w:val="00307985"/>
    <w:rsid w:val="00313579"/>
    <w:rsid w:val="00317987"/>
    <w:rsid w:val="00320E48"/>
    <w:rsid w:val="0032156B"/>
    <w:rsid w:val="0033132C"/>
    <w:rsid w:val="003320BF"/>
    <w:rsid w:val="00332A8A"/>
    <w:rsid w:val="00332AF9"/>
    <w:rsid w:val="00341021"/>
    <w:rsid w:val="00341BB7"/>
    <w:rsid w:val="003435DA"/>
    <w:rsid w:val="00344735"/>
    <w:rsid w:val="003455F5"/>
    <w:rsid w:val="00350228"/>
    <w:rsid w:val="00350BB9"/>
    <w:rsid w:val="00351B98"/>
    <w:rsid w:val="00357123"/>
    <w:rsid w:val="00365A8B"/>
    <w:rsid w:val="0037058D"/>
    <w:rsid w:val="0037198D"/>
    <w:rsid w:val="00375B9E"/>
    <w:rsid w:val="00380FFD"/>
    <w:rsid w:val="00381B3A"/>
    <w:rsid w:val="003875EB"/>
    <w:rsid w:val="003950F1"/>
    <w:rsid w:val="00395FD6"/>
    <w:rsid w:val="00397FF0"/>
    <w:rsid w:val="003A2C8B"/>
    <w:rsid w:val="003A7B1C"/>
    <w:rsid w:val="003B252C"/>
    <w:rsid w:val="003B2E0B"/>
    <w:rsid w:val="003B2F05"/>
    <w:rsid w:val="003B4C01"/>
    <w:rsid w:val="003B5ADF"/>
    <w:rsid w:val="003C1C85"/>
    <w:rsid w:val="003C2ABF"/>
    <w:rsid w:val="003C3D36"/>
    <w:rsid w:val="003C53EB"/>
    <w:rsid w:val="003C6CC7"/>
    <w:rsid w:val="003C7751"/>
    <w:rsid w:val="003D327C"/>
    <w:rsid w:val="003D73CC"/>
    <w:rsid w:val="003E2A4F"/>
    <w:rsid w:val="003E504F"/>
    <w:rsid w:val="003F127E"/>
    <w:rsid w:val="003F2873"/>
    <w:rsid w:val="003F40AF"/>
    <w:rsid w:val="003F435A"/>
    <w:rsid w:val="003F6E3B"/>
    <w:rsid w:val="00400771"/>
    <w:rsid w:val="00403EAA"/>
    <w:rsid w:val="004047ED"/>
    <w:rsid w:val="00407130"/>
    <w:rsid w:val="0041099F"/>
    <w:rsid w:val="00415C64"/>
    <w:rsid w:val="00416486"/>
    <w:rsid w:val="00417F77"/>
    <w:rsid w:val="004202FB"/>
    <w:rsid w:val="00420BCF"/>
    <w:rsid w:val="00421943"/>
    <w:rsid w:val="00422562"/>
    <w:rsid w:val="00425320"/>
    <w:rsid w:val="00426130"/>
    <w:rsid w:val="00426F56"/>
    <w:rsid w:val="004274FB"/>
    <w:rsid w:val="00433FE4"/>
    <w:rsid w:val="00440934"/>
    <w:rsid w:val="00440B8A"/>
    <w:rsid w:val="00444A9C"/>
    <w:rsid w:val="00444B07"/>
    <w:rsid w:val="0044560F"/>
    <w:rsid w:val="00447C97"/>
    <w:rsid w:val="00450BF2"/>
    <w:rsid w:val="00454710"/>
    <w:rsid w:val="00460B53"/>
    <w:rsid w:val="00464014"/>
    <w:rsid w:val="0046447C"/>
    <w:rsid w:val="004671B3"/>
    <w:rsid w:val="004716F3"/>
    <w:rsid w:val="00474CCA"/>
    <w:rsid w:val="00477702"/>
    <w:rsid w:val="00480C96"/>
    <w:rsid w:val="00480ED5"/>
    <w:rsid w:val="004817CE"/>
    <w:rsid w:val="00481CD6"/>
    <w:rsid w:val="0048561A"/>
    <w:rsid w:val="00485719"/>
    <w:rsid w:val="00485F7E"/>
    <w:rsid w:val="00491566"/>
    <w:rsid w:val="00497FB0"/>
    <w:rsid w:val="004A190F"/>
    <w:rsid w:val="004A37C8"/>
    <w:rsid w:val="004A4751"/>
    <w:rsid w:val="004B078C"/>
    <w:rsid w:val="004B2413"/>
    <w:rsid w:val="004D6609"/>
    <w:rsid w:val="004F0F09"/>
    <w:rsid w:val="004F3061"/>
    <w:rsid w:val="005006AD"/>
    <w:rsid w:val="00501835"/>
    <w:rsid w:val="0050432C"/>
    <w:rsid w:val="0050476C"/>
    <w:rsid w:val="00505F12"/>
    <w:rsid w:val="00506C48"/>
    <w:rsid w:val="00511F7D"/>
    <w:rsid w:val="005132E0"/>
    <w:rsid w:val="00513E36"/>
    <w:rsid w:val="00516057"/>
    <w:rsid w:val="005169B1"/>
    <w:rsid w:val="00521D49"/>
    <w:rsid w:val="005237B7"/>
    <w:rsid w:val="00523F1E"/>
    <w:rsid w:val="005269C7"/>
    <w:rsid w:val="0052732D"/>
    <w:rsid w:val="005306F0"/>
    <w:rsid w:val="00531CDF"/>
    <w:rsid w:val="00532090"/>
    <w:rsid w:val="00532B1D"/>
    <w:rsid w:val="00534126"/>
    <w:rsid w:val="005352E9"/>
    <w:rsid w:val="005359D9"/>
    <w:rsid w:val="00535D9A"/>
    <w:rsid w:val="00537563"/>
    <w:rsid w:val="005442B6"/>
    <w:rsid w:val="00546C44"/>
    <w:rsid w:val="005471A2"/>
    <w:rsid w:val="0055160A"/>
    <w:rsid w:val="00554A9F"/>
    <w:rsid w:val="005567F4"/>
    <w:rsid w:val="00557CF5"/>
    <w:rsid w:val="005605DD"/>
    <w:rsid w:val="005633A6"/>
    <w:rsid w:val="0056479A"/>
    <w:rsid w:val="00566482"/>
    <w:rsid w:val="00566F1C"/>
    <w:rsid w:val="00572D3E"/>
    <w:rsid w:val="00575818"/>
    <w:rsid w:val="00575F75"/>
    <w:rsid w:val="00576EA7"/>
    <w:rsid w:val="00584D0A"/>
    <w:rsid w:val="005858DC"/>
    <w:rsid w:val="00590320"/>
    <w:rsid w:val="00590B2B"/>
    <w:rsid w:val="0059324B"/>
    <w:rsid w:val="005939C8"/>
    <w:rsid w:val="00595706"/>
    <w:rsid w:val="005961C9"/>
    <w:rsid w:val="00597718"/>
    <w:rsid w:val="005A6A33"/>
    <w:rsid w:val="005B1412"/>
    <w:rsid w:val="005C1716"/>
    <w:rsid w:val="005C1878"/>
    <w:rsid w:val="005C18CB"/>
    <w:rsid w:val="005C4BCF"/>
    <w:rsid w:val="005C61BC"/>
    <w:rsid w:val="005D185A"/>
    <w:rsid w:val="005D246E"/>
    <w:rsid w:val="005D2792"/>
    <w:rsid w:val="005E3E68"/>
    <w:rsid w:val="005E4D38"/>
    <w:rsid w:val="005E654C"/>
    <w:rsid w:val="005E6EC6"/>
    <w:rsid w:val="005F219F"/>
    <w:rsid w:val="005F3B48"/>
    <w:rsid w:val="005F50AC"/>
    <w:rsid w:val="005F7F3D"/>
    <w:rsid w:val="00600030"/>
    <w:rsid w:val="00600B3E"/>
    <w:rsid w:val="00601562"/>
    <w:rsid w:val="00602B32"/>
    <w:rsid w:val="00602BC1"/>
    <w:rsid w:val="006063DA"/>
    <w:rsid w:val="0060665E"/>
    <w:rsid w:val="0061163D"/>
    <w:rsid w:val="00614928"/>
    <w:rsid w:val="00626DCC"/>
    <w:rsid w:val="00631119"/>
    <w:rsid w:val="00636158"/>
    <w:rsid w:val="00647007"/>
    <w:rsid w:val="00651D50"/>
    <w:rsid w:val="00654DFC"/>
    <w:rsid w:val="00662E4A"/>
    <w:rsid w:val="00667E7F"/>
    <w:rsid w:val="00672AEE"/>
    <w:rsid w:val="00677661"/>
    <w:rsid w:val="00680B6A"/>
    <w:rsid w:val="00680FCC"/>
    <w:rsid w:val="00686B69"/>
    <w:rsid w:val="006938E0"/>
    <w:rsid w:val="006952DB"/>
    <w:rsid w:val="00695DA6"/>
    <w:rsid w:val="00695EE6"/>
    <w:rsid w:val="0069785A"/>
    <w:rsid w:val="006A6FD1"/>
    <w:rsid w:val="006B19D4"/>
    <w:rsid w:val="006B1A2C"/>
    <w:rsid w:val="006B2A5F"/>
    <w:rsid w:val="006B2B11"/>
    <w:rsid w:val="006B45EA"/>
    <w:rsid w:val="006C049A"/>
    <w:rsid w:val="006C0CF6"/>
    <w:rsid w:val="006C146D"/>
    <w:rsid w:val="006C16DA"/>
    <w:rsid w:val="006C1AA5"/>
    <w:rsid w:val="006C2CB1"/>
    <w:rsid w:val="006D2C0E"/>
    <w:rsid w:val="006D3EF7"/>
    <w:rsid w:val="006D4079"/>
    <w:rsid w:val="006D6C85"/>
    <w:rsid w:val="006E2DAA"/>
    <w:rsid w:val="006E4404"/>
    <w:rsid w:val="006E514D"/>
    <w:rsid w:val="006F05B8"/>
    <w:rsid w:val="006F0627"/>
    <w:rsid w:val="006F10A4"/>
    <w:rsid w:val="006F2A7E"/>
    <w:rsid w:val="00700C9D"/>
    <w:rsid w:val="00701A50"/>
    <w:rsid w:val="00702AEC"/>
    <w:rsid w:val="0071750C"/>
    <w:rsid w:val="00723BE4"/>
    <w:rsid w:val="007244B2"/>
    <w:rsid w:val="00725D7E"/>
    <w:rsid w:val="00726035"/>
    <w:rsid w:val="007266C4"/>
    <w:rsid w:val="00727391"/>
    <w:rsid w:val="0073220C"/>
    <w:rsid w:val="00733714"/>
    <w:rsid w:val="007338FB"/>
    <w:rsid w:val="00735909"/>
    <w:rsid w:val="00736A42"/>
    <w:rsid w:val="00737101"/>
    <w:rsid w:val="007542FE"/>
    <w:rsid w:val="00754711"/>
    <w:rsid w:val="007636CB"/>
    <w:rsid w:val="00764329"/>
    <w:rsid w:val="007646AA"/>
    <w:rsid w:val="007673C0"/>
    <w:rsid w:val="007705EE"/>
    <w:rsid w:val="007717A8"/>
    <w:rsid w:val="00771E39"/>
    <w:rsid w:val="00776DB5"/>
    <w:rsid w:val="007774B3"/>
    <w:rsid w:val="007849EF"/>
    <w:rsid w:val="00785730"/>
    <w:rsid w:val="00791C2F"/>
    <w:rsid w:val="00793839"/>
    <w:rsid w:val="00793CFF"/>
    <w:rsid w:val="00797E5F"/>
    <w:rsid w:val="007A5116"/>
    <w:rsid w:val="007A7BBE"/>
    <w:rsid w:val="007B049D"/>
    <w:rsid w:val="007B0976"/>
    <w:rsid w:val="007B7FCA"/>
    <w:rsid w:val="007C03F4"/>
    <w:rsid w:val="007C43DB"/>
    <w:rsid w:val="007D2E44"/>
    <w:rsid w:val="007D3AB6"/>
    <w:rsid w:val="007D3CA4"/>
    <w:rsid w:val="007D7941"/>
    <w:rsid w:val="007E52A8"/>
    <w:rsid w:val="007E59C7"/>
    <w:rsid w:val="007F2CDC"/>
    <w:rsid w:val="007F59CE"/>
    <w:rsid w:val="007F6215"/>
    <w:rsid w:val="007F70F2"/>
    <w:rsid w:val="00800EDB"/>
    <w:rsid w:val="00801FC7"/>
    <w:rsid w:val="00804DB3"/>
    <w:rsid w:val="00805243"/>
    <w:rsid w:val="00811154"/>
    <w:rsid w:val="008116A9"/>
    <w:rsid w:val="00812EB0"/>
    <w:rsid w:val="00822DAA"/>
    <w:rsid w:val="008240B8"/>
    <w:rsid w:val="00826FE2"/>
    <w:rsid w:val="00831C8A"/>
    <w:rsid w:val="00832045"/>
    <w:rsid w:val="00834F25"/>
    <w:rsid w:val="00836E49"/>
    <w:rsid w:val="008405BD"/>
    <w:rsid w:val="00841406"/>
    <w:rsid w:val="00852B2F"/>
    <w:rsid w:val="00872067"/>
    <w:rsid w:val="00873ECD"/>
    <w:rsid w:val="00876EAC"/>
    <w:rsid w:val="008800AD"/>
    <w:rsid w:val="0088147A"/>
    <w:rsid w:val="00891549"/>
    <w:rsid w:val="008966E0"/>
    <w:rsid w:val="00896A40"/>
    <w:rsid w:val="0089706B"/>
    <w:rsid w:val="008A0455"/>
    <w:rsid w:val="008A0548"/>
    <w:rsid w:val="008A1A58"/>
    <w:rsid w:val="008A686A"/>
    <w:rsid w:val="008A7602"/>
    <w:rsid w:val="008B0383"/>
    <w:rsid w:val="008B15A0"/>
    <w:rsid w:val="008B2201"/>
    <w:rsid w:val="008B34E9"/>
    <w:rsid w:val="008B4A65"/>
    <w:rsid w:val="008B5ABD"/>
    <w:rsid w:val="008B66F7"/>
    <w:rsid w:val="008B7082"/>
    <w:rsid w:val="008B7EB8"/>
    <w:rsid w:val="008B7FB8"/>
    <w:rsid w:val="008C12EE"/>
    <w:rsid w:val="008C2DBD"/>
    <w:rsid w:val="008C4B90"/>
    <w:rsid w:val="008C7B21"/>
    <w:rsid w:val="008D216A"/>
    <w:rsid w:val="008D5C96"/>
    <w:rsid w:val="008D7230"/>
    <w:rsid w:val="008E2467"/>
    <w:rsid w:val="008E2F60"/>
    <w:rsid w:val="008E73D1"/>
    <w:rsid w:val="008E745E"/>
    <w:rsid w:val="008E7686"/>
    <w:rsid w:val="008F2F39"/>
    <w:rsid w:val="0090080E"/>
    <w:rsid w:val="009025CA"/>
    <w:rsid w:val="009068F8"/>
    <w:rsid w:val="0090720B"/>
    <w:rsid w:val="00911965"/>
    <w:rsid w:val="00912DD1"/>
    <w:rsid w:val="009139F8"/>
    <w:rsid w:val="00914ACC"/>
    <w:rsid w:val="00915467"/>
    <w:rsid w:val="00915F55"/>
    <w:rsid w:val="00923F50"/>
    <w:rsid w:val="00924998"/>
    <w:rsid w:val="00925AE0"/>
    <w:rsid w:val="00925E82"/>
    <w:rsid w:val="00925EFA"/>
    <w:rsid w:val="0092711E"/>
    <w:rsid w:val="0093079C"/>
    <w:rsid w:val="00933416"/>
    <w:rsid w:val="00933647"/>
    <w:rsid w:val="00934856"/>
    <w:rsid w:val="00936634"/>
    <w:rsid w:val="00947D4D"/>
    <w:rsid w:val="00947E2F"/>
    <w:rsid w:val="00951940"/>
    <w:rsid w:val="00953E4A"/>
    <w:rsid w:val="00955247"/>
    <w:rsid w:val="00973EB2"/>
    <w:rsid w:val="0097555E"/>
    <w:rsid w:val="00976C36"/>
    <w:rsid w:val="00984389"/>
    <w:rsid w:val="00990245"/>
    <w:rsid w:val="0099036B"/>
    <w:rsid w:val="00990E04"/>
    <w:rsid w:val="00993C98"/>
    <w:rsid w:val="009A1C69"/>
    <w:rsid w:val="009A4B20"/>
    <w:rsid w:val="009A5741"/>
    <w:rsid w:val="009A5D82"/>
    <w:rsid w:val="009A5F99"/>
    <w:rsid w:val="009A7119"/>
    <w:rsid w:val="009B0F1E"/>
    <w:rsid w:val="009B31F5"/>
    <w:rsid w:val="009B6B47"/>
    <w:rsid w:val="009C0B11"/>
    <w:rsid w:val="009C4CBC"/>
    <w:rsid w:val="009C7363"/>
    <w:rsid w:val="009D3BBD"/>
    <w:rsid w:val="009D5C8E"/>
    <w:rsid w:val="009E264A"/>
    <w:rsid w:val="009E37B3"/>
    <w:rsid w:val="009F0835"/>
    <w:rsid w:val="009F4D8C"/>
    <w:rsid w:val="009F54E8"/>
    <w:rsid w:val="009F683F"/>
    <w:rsid w:val="009F6C1E"/>
    <w:rsid w:val="00A03947"/>
    <w:rsid w:val="00A061C4"/>
    <w:rsid w:val="00A1256C"/>
    <w:rsid w:val="00A127F1"/>
    <w:rsid w:val="00A169D9"/>
    <w:rsid w:val="00A1714E"/>
    <w:rsid w:val="00A20DC8"/>
    <w:rsid w:val="00A315D4"/>
    <w:rsid w:val="00A31E4F"/>
    <w:rsid w:val="00A32824"/>
    <w:rsid w:val="00A35871"/>
    <w:rsid w:val="00A43665"/>
    <w:rsid w:val="00A45B80"/>
    <w:rsid w:val="00A4657C"/>
    <w:rsid w:val="00A53515"/>
    <w:rsid w:val="00A53F39"/>
    <w:rsid w:val="00A5415A"/>
    <w:rsid w:val="00A54222"/>
    <w:rsid w:val="00A64302"/>
    <w:rsid w:val="00A650AE"/>
    <w:rsid w:val="00A722C8"/>
    <w:rsid w:val="00A72B49"/>
    <w:rsid w:val="00A73BF0"/>
    <w:rsid w:val="00A75484"/>
    <w:rsid w:val="00A76F2A"/>
    <w:rsid w:val="00A811FF"/>
    <w:rsid w:val="00A848EC"/>
    <w:rsid w:val="00A941BC"/>
    <w:rsid w:val="00A9449E"/>
    <w:rsid w:val="00A952C2"/>
    <w:rsid w:val="00A971AE"/>
    <w:rsid w:val="00AA0BD1"/>
    <w:rsid w:val="00AA359A"/>
    <w:rsid w:val="00AA38C3"/>
    <w:rsid w:val="00AB19CC"/>
    <w:rsid w:val="00AC0EFD"/>
    <w:rsid w:val="00AC3897"/>
    <w:rsid w:val="00AD0230"/>
    <w:rsid w:val="00AD080B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AF701A"/>
    <w:rsid w:val="00AF701E"/>
    <w:rsid w:val="00B04D23"/>
    <w:rsid w:val="00B068FE"/>
    <w:rsid w:val="00B06CA1"/>
    <w:rsid w:val="00B07BAA"/>
    <w:rsid w:val="00B07CC6"/>
    <w:rsid w:val="00B1415A"/>
    <w:rsid w:val="00B1520E"/>
    <w:rsid w:val="00B167A3"/>
    <w:rsid w:val="00B203AF"/>
    <w:rsid w:val="00B238E9"/>
    <w:rsid w:val="00B26A20"/>
    <w:rsid w:val="00B363C1"/>
    <w:rsid w:val="00B36ED9"/>
    <w:rsid w:val="00B40C4D"/>
    <w:rsid w:val="00B51B0C"/>
    <w:rsid w:val="00B52024"/>
    <w:rsid w:val="00B549AA"/>
    <w:rsid w:val="00B62903"/>
    <w:rsid w:val="00B632B4"/>
    <w:rsid w:val="00B714AF"/>
    <w:rsid w:val="00B7171D"/>
    <w:rsid w:val="00B72F87"/>
    <w:rsid w:val="00B730C5"/>
    <w:rsid w:val="00B80B7E"/>
    <w:rsid w:val="00B83615"/>
    <w:rsid w:val="00B84D75"/>
    <w:rsid w:val="00B94BA5"/>
    <w:rsid w:val="00B961B9"/>
    <w:rsid w:val="00B96985"/>
    <w:rsid w:val="00BA006A"/>
    <w:rsid w:val="00BA15AD"/>
    <w:rsid w:val="00BA19E3"/>
    <w:rsid w:val="00BA41C1"/>
    <w:rsid w:val="00BA50C0"/>
    <w:rsid w:val="00BA5A8C"/>
    <w:rsid w:val="00BA5EBC"/>
    <w:rsid w:val="00BA786D"/>
    <w:rsid w:val="00BB01C5"/>
    <w:rsid w:val="00BB02A6"/>
    <w:rsid w:val="00BB65F3"/>
    <w:rsid w:val="00BB6F26"/>
    <w:rsid w:val="00BC15CA"/>
    <w:rsid w:val="00BC3004"/>
    <w:rsid w:val="00BC3D58"/>
    <w:rsid w:val="00BC5559"/>
    <w:rsid w:val="00BC596E"/>
    <w:rsid w:val="00BD13D6"/>
    <w:rsid w:val="00BD1732"/>
    <w:rsid w:val="00BD58AF"/>
    <w:rsid w:val="00BE16EB"/>
    <w:rsid w:val="00BE2FB5"/>
    <w:rsid w:val="00BE5268"/>
    <w:rsid w:val="00BE6EBB"/>
    <w:rsid w:val="00BF2096"/>
    <w:rsid w:val="00BF58B2"/>
    <w:rsid w:val="00BF7AE2"/>
    <w:rsid w:val="00C0263C"/>
    <w:rsid w:val="00C06276"/>
    <w:rsid w:val="00C104B4"/>
    <w:rsid w:val="00C10AC5"/>
    <w:rsid w:val="00C11B64"/>
    <w:rsid w:val="00C12F0B"/>
    <w:rsid w:val="00C12F92"/>
    <w:rsid w:val="00C14309"/>
    <w:rsid w:val="00C159F0"/>
    <w:rsid w:val="00C165CA"/>
    <w:rsid w:val="00C17FA3"/>
    <w:rsid w:val="00C218D0"/>
    <w:rsid w:val="00C21E66"/>
    <w:rsid w:val="00C2774A"/>
    <w:rsid w:val="00C3403C"/>
    <w:rsid w:val="00C37E9E"/>
    <w:rsid w:val="00C417BE"/>
    <w:rsid w:val="00C51F1A"/>
    <w:rsid w:val="00C56831"/>
    <w:rsid w:val="00C57C8A"/>
    <w:rsid w:val="00C64B72"/>
    <w:rsid w:val="00C64E0C"/>
    <w:rsid w:val="00C654F8"/>
    <w:rsid w:val="00C6591B"/>
    <w:rsid w:val="00C659FD"/>
    <w:rsid w:val="00C66E16"/>
    <w:rsid w:val="00C707EB"/>
    <w:rsid w:val="00C70847"/>
    <w:rsid w:val="00C71164"/>
    <w:rsid w:val="00C71E7E"/>
    <w:rsid w:val="00C727ED"/>
    <w:rsid w:val="00C73C4B"/>
    <w:rsid w:val="00C741F8"/>
    <w:rsid w:val="00C75704"/>
    <w:rsid w:val="00C75FEC"/>
    <w:rsid w:val="00C82359"/>
    <w:rsid w:val="00C83402"/>
    <w:rsid w:val="00C834D9"/>
    <w:rsid w:val="00C908B8"/>
    <w:rsid w:val="00C93043"/>
    <w:rsid w:val="00CA6A11"/>
    <w:rsid w:val="00CB025E"/>
    <w:rsid w:val="00CB1CC2"/>
    <w:rsid w:val="00CB26D6"/>
    <w:rsid w:val="00CB2F01"/>
    <w:rsid w:val="00CB3535"/>
    <w:rsid w:val="00CC0720"/>
    <w:rsid w:val="00CC07C0"/>
    <w:rsid w:val="00CC32FB"/>
    <w:rsid w:val="00CD30AE"/>
    <w:rsid w:val="00CD3631"/>
    <w:rsid w:val="00CD3A68"/>
    <w:rsid w:val="00CD4930"/>
    <w:rsid w:val="00CD5303"/>
    <w:rsid w:val="00CD5BA3"/>
    <w:rsid w:val="00CD66C0"/>
    <w:rsid w:val="00CF1F2F"/>
    <w:rsid w:val="00CF4B84"/>
    <w:rsid w:val="00D007F0"/>
    <w:rsid w:val="00D06782"/>
    <w:rsid w:val="00D11500"/>
    <w:rsid w:val="00D13721"/>
    <w:rsid w:val="00D172A0"/>
    <w:rsid w:val="00D17588"/>
    <w:rsid w:val="00D24CA9"/>
    <w:rsid w:val="00D261A9"/>
    <w:rsid w:val="00D264E2"/>
    <w:rsid w:val="00D265C1"/>
    <w:rsid w:val="00D26CE9"/>
    <w:rsid w:val="00D26D4A"/>
    <w:rsid w:val="00D31B0D"/>
    <w:rsid w:val="00D325AE"/>
    <w:rsid w:val="00D32BCA"/>
    <w:rsid w:val="00D331FE"/>
    <w:rsid w:val="00D33AF8"/>
    <w:rsid w:val="00D34B1C"/>
    <w:rsid w:val="00D41233"/>
    <w:rsid w:val="00D4343E"/>
    <w:rsid w:val="00D653BE"/>
    <w:rsid w:val="00D666DB"/>
    <w:rsid w:val="00D72031"/>
    <w:rsid w:val="00D72E77"/>
    <w:rsid w:val="00D74466"/>
    <w:rsid w:val="00D74F00"/>
    <w:rsid w:val="00D75683"/>
    <w:rsid w:val="00D762E0"/>
    <w:rsid w:val="00D86DB3"/>
    <w:rsid w:val="00D87949"/>
    <w:rsid w:val="00D970AC"/>
    <w:rsid w:val="00DA56EF"/>
    <w:rsid w:val="00DA64CE"/>
    <w:rsid w:val="00DA78D2"/>
    <w:rsid w:val="00DB0350"/>
    <w:rsid w:val="00DB0490"/>
    <w:rsid w:val="00DB07A9"/>
    <w:rsid w:val="00DB0EFE"/>
    <w:rsid w:val="00DB5D20"/>
    <w:rsid w:val="00DB6A32"/>
    <w:rsid w:val="00DC06C7"/>
    <w:rsid w:val="00DC0869"/>
    <w:rsid w:val="00DC1FF9"/>
    <w:rsid w:val="00DC3251"/>
    <w:rsid w:val="00DC3FF0"/>
    <w:rsid w:val="00DC43E7"/>
    <w:rsid w:val="00DC4906"/>
    <w:rsid w:val="00DC68ED"/>
    <w:rsid w:val="00DD1303"/>
    <w:rsid w:val="00DD203E"/>
    <w:rsid w:val="00DD2D50"/>
    <w:rsid w:val="00DD45DB"/>
    <w:rsid w:val="00DD515B"/>
    <w:rsid w:val="00DD6711"/>
    <w:rsid w:val="00DE5002"/>
    <w:rsid w:val="00DE77AA"/>
    <w:rsid w:val="00DF0B1A"/>
    <w:rsid w:val="00DF1AB4"/>
    <w:rsid w:val="00DF716D"/>
    <w:rsid w:val="00E00BDA"/>
    <w:rsid w:val="00E02E9D"/>
    <w:rsid w:val="00E0581A"/>
    <w:rsid w:val="00E06235"/>
    <w:rsid w:val="00E14296"/>
    <w:rsid w:val="00E22D8A"/>
    <w:rsid w:val="00E25443"/>
    <w:rsid w:val="00E37767"/>
    <w:rsid w:val="00E41060"/>
    <w:rsid w:val="00E42FCA"/>
    <w:rsid w:val="00E45171"/>
    <w:rsid w:val="00E57264"/>
    <w:rsid w:val="00E579BF"/>
    <w:rsid w:val="00E62BE5"/>
    <w:rsid w:val="00E63305"/>
    <w:rsid w:val="00E63722"/>
    <w:rsid w:val="00E64393"/>
    <w:rsid w:val="00E65DD5"/>
    <w:rsid w:val="00E67115"/>
    <w:rsid w:val="00E722AD"/>
    <w:rsid w:val="00E774D4"/>
    <w:rsid w:val="00E80CEB"/>
    <w:rsid w:val="00E9155C"/>
    <w:rsid w:val="00E937F4"/>
    <w:rsid w:val="00EA2E86"/>
    <w:rsid w:val="00EA54B3"/>
    <w:rsid w:val="00EC0771"/>
    <w:rsid w:val="00EC0A62"/>
    <w:rsid w:val="00EC3094"/>
    <w:rsid w:val="00EC5601"/>
    <w:rsid w:val="00EC596C"/>
    <w:rsid w:val="00ED0E67"/>
    <w:rsid w:val="00ED58FD"/>
    <w:rsid w:val="00ED6BEA"/>
    <w:rsid w:val="00EE6B6E"/>
    <w:rsid w:val="00EE722B"/>
    <w:rsid w:val="00EF0745"/>
    <w:rsid w:val="00EF5C1B"/>
    <w:rsid w:val="00EF7D38"/>
    <w:rsid w:val="00F02105"/>
    <w:rsid w:val="00F0732C"/>
    <w:rsid w:val="00F12D95"/>
    <w:rsid w:val="00F22E03"/>
    <w:rsid w:val="00F23A0A"/>
    <w:rsid w:val="00F27CE1"/>
    <w:rsid w:val="00F30B0F"/>
    <w:rsid w:val="00F36F82"/>
    <w:rsid w:val="00F41478"/>
    <w:rsid w:val="00F46218"/>
    <w:rsid w:val="00F46B6A"/>
    <w:rsid w:val="00F47C39"/>
    <w:rsid w:val="00F52824"/>
    <w:rsid w:val="00F6542A"/>
    <w:rsid w:val="00F66926"/>
    <w:rsid w:val="00F67FFC"/>
    <w:rsid w:val="00F71568"/>
    <w:rsid w:val="00F71F99"/>
    <w:rsid w:val="00F72B75"/>
    <w:rsid w:val="00F74522"/>
    <w:rsid w:val="00F755D9"/>
    <w:rsid w:val="00F764AD"/>
    <w:rsid w:val="00F76E56"/>
    <w:rsid w:val="00F80BE8"/>
    <w:rsid w:val="00F84345"/>
    <w:rsid w:val="00F90FA2"/>
    <w:rsid w:val="00F9233E"/>
    <w:rsid w:val="00F927B6"/>
    <w:rsid w:val="00F92881"/>
    <w:rsid w:val="00FA245A"/>
    <w:rsid w:val="00FA46A6"/>
    <w:rsid w:val="00FA7263"/>
    <w:rsid w:val="00FB371F"/>
    <w:rsid w:val="00FB647C"/>
    <w:rsid w:val="00FB6EA4"/>
    <w:rsid w:val="00FB77DE"/>
    <w:rsid w:val="00FC3A92"/>
    <w:rsid w:val="00FC6B87"/>
    <w:rsid w:val="00FD286C"/>
    <w:rsid w:val="00FD3154"/>
    <w:rsid w:val="00FD6BC1"/>
    <w:rsid w:val="00FD7235"/>
    <w:rsid w:val="00FD7236"/>
    <w:rsid w:val="00FE02AB"/>
    <w:rsid w:val="00FE6284"/>
    <w:rsid w:val="00FE629C"/>
    <w:rsid w:val="00FF2044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E1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C417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C417BE"/>
  </w:style>
  <w:style w:type="character" w:customStyle="1" w:styleId="eop">
    <w:name w:val="eop"/>
    <w:basedOn w:val="Policepardfaut"/>
    <w:rsid w:val="00C4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1850</TotalTime>
  <Pages>1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Briau Mathieu</cp:lastModifiedBy>
  <cp:revision>822</cp:revision>
  <dcterms:created xsi:type="dcterms:W3CDTF">2021-08-23T21:44:00Z</dcterms:created>
  <dcterms:modified xsi:type="dcterms:W3CDTF">2023-11-18T21:19:00Z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